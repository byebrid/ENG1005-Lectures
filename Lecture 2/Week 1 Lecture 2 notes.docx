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843" w:rsidRDefault="004D37BC">
      <w:pPr>
        <w:pStyle w:val="Heading1"/>
      </w:pPr>
      <w:r>
        <w:t>Week 1 Lecture 2</w:t>
      </w:r>
    </w:p>
    <w:p w:rsidR="00807843" w:rsidRDefault="004D37BC" w:rsidP="004D37BC">
      <w:pPr>
        <w:pStyle w:val="ListBullet"/>
      </w:pPr>
      <w:r>
        <w:t>Limits of functions §7.8.1</w:t>
      </w:r>
    </w:p>
    <w:p w:rsidR="004D37BC" w:rsidRDefault="008E6D6C" w:rsidP="008E6D6C">
      <w:pPr>
        <w:pStyle w:val="ListBullet"/>
        <w:numPr>
          <w:ilvl w:val="1"/>
          <w:numId w:val="3"/>
        </w:numPr>
      </w:pPr>
      <w:r>
        <w:t xml:space="preserve">Definition: Given a function f(x) that is defined for </w:t>
      </w: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  <w:r>
        <w:t xml:space="preserve"> for some </w:t>
      </w:r>
      <m:oMath>
        <m:r>
          <w:rPr>
            <w:rFonts w:ascii="Cambria Math" w:hAnsi="Cambria Math"/>
          </w:rPr>
          <m:t>R&gt;0</m:t>
        </m:r>
      </m:oMath>
      <w:r>
        <w:t xml:space="preserve">, we say that the limit of f(x) equals </w:t>
      </w:r>
      <m:oMath>
        <m:r>
          <w:rPr>
            <w:rFonts w:ascii="Cambria Math" w:hAnsi="Cambria Math"/>
          </w:rPr>
          <m:t>l</m:t>
        </m:r>
      </m:oMath>
      <w:r>
        <w:t xml:space="preserve"> as x goes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denoted by</w:t>
      </w:r>
    </w:p>
    <w:p w:rsidR="008E6D6C" w:rsidRPr="008E6D6C" w:rsidRDefault="008E6D6C" w:rsidP="008E6D6C">
      <w:pPr>
        <w:pStyle w:val="ListBullet"/>
        <w:numPr>
          <w:ilvl w:val="0"/>
          <w:numId w:val="0"/>
        </w:numPr>
        <w:ind w:left="1440"/>
      </w:pPr>
      <m:oMathPara>
        <m:oMath>
          <m:r>
            <w:rPr>
              <w:rFonts w:ascii="Cambria Math" w:hAnsi="Cambria Math"/>
            </w:rPr>
            <m:t>li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f(x)=</m:t>
          </m:r>
        </m:oMath>
      </m:oMathPara>
    </w:p>
    <w:p w:rsidR="008E6D6C" w:rsidRDefault="008E6D6C" w:rsidP="008E6D6C">
      <w:pPr>
        <w:pStyle w:val="ListBullet"/>
        <w:numPr>
          <w:ilvl w:val="0"/>
          <w:numId w:val="0"/>
        </w:numPr>
        <w:ind w:left="1440"/>
      </w:pPr>
      <w:r>
        <w:t xml:space="preserve">If for every </w:t>
      </w:r>
      <m:oMath>
        <m:r>
          <w:rPr>
            <w:rFonts w:ascii="Cambria Math" w:hAnsi="Cambria Math"/>
          </w:rPr>
          <m:t>ϵ</m:t>
        </m:r>
      </m:oMath>
      <w:r>
        <w:t xml:space="preserve">&gt;0, there exists a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∈(0,R)</m:t>
        </m:r>
      </m:oMath>
      <w:r>
        <w:t xml:space="preserve"> such that </w:t>
      </w:r>
    </w:p>
    <w:p w:rsidR="008E6D6C" w:rsidRPr="008E6D6C" w:rsidRDefault="008E6D6C" w:rsidP="008E6D6C">
      <w:pPr>
        <w:pStyle w:val="ListBullet"/>
        <w:numPr>
          <w:ilvl w:val="0"/>
          <w:numId w:val="0"/>
        </w:numPr>
        <w:ind w:left="144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-l</m:t>
              </m:r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:rsidR="008E6D6C" w:rsidRDefault="008E6D6C" w:rsidP="008E6D6C">
      <w:pPr>
        <w:pStyle w:val="ListBullet"/>
        <w:numPr>
          <w:ilvl w:val="0"/>
          <w:numId w:val="0"/>
        </w:numPr>
        <w:ind w:left="1440"/>
      </w:pPr>
      <w:r>
        <w:t xml:space="preserve">Wherever </w:t>
      </w: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&lt;δ=δ(ϵ)</m:t>
        </m:r>
      </m:oMath>
    </w:p>
    <w:p w:rsidR="008E6D6C" w:rsidRDefault="008E6D6C" w:rsidP="008E6D6C">
      <w:pPr>
        <w:pStyle w:val="ListBullet"/>
        <w:numPr>
          <w:ilvl w:val="1"/>
          <w:numId w:val="3"/>
        </w:numPr>
      </w:pPr>
      <w:r>
        <w:t>Example:</w:t>
      </w:r>
    </w:p>
    <w:p w:rsidR="008E6D6C" w:rsidRDefault="008E6D6C" w:rsidP="008E6D6C">
      <w:pPr>
        <w:pStyle w:val="ListBullet"/>
        <w:numPr>
          <w:ilvl w:val="0"/>
          <w:numId w:val="0"/>
        </w:numPr>
        <w:ind w:left="1440"/>
      </w:pPr>
      <w:r>
        <w:t xml:space="preserve">Show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x→2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=4</m:t>
        </m:r>
      </m:oMath>
    </w:p>
    <w:p w:rsidR="008E6D6C" w:rsidRDefault="008E6D6C" w:rsidP="008E6D6C">
      <w:pPr>
        <w:pStyle w:val="ListBullet"/>
        <w:numPr>
          <w:ilvl w:val="1"/>
          <w:numId w:val="3"/>
        </w:numPr>
      </w:pPr>
      <w:r>
        <w:t>Solution</w:t>
      </w:r>
    </w:p>
    <w:p w:rsidR="008E6D6C" w:rsidRPr="008E6D6C" w:rsidRDefault="008E6D6C" w:rsidP="008E6D6C">
      <w:pPr>
        <w:pStyle w:val="ListBullet"/>
        <w:numPr>
          <w:ilvl w:val="0"/>
          <w:numId w:val="0"/>
        </w:numPr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∀x∈(1,3)</m:t>
          </m:r>
        </m:oMath>
      </m:oMathPara>
    </w:p>
    <w:p w:rsidR="008E6D6C" w:rsidRDefault="008E6D6C" w:rsidP="008E6D6C">
      <w:pPr>
        <w:pStyle w:val="ListBullet"/>
        <w:numPr>
          <w:ilvl w:val="0"/>
          <w:numId w:val="0"/>
        </w:numPr>
        <w:ind w:left="1440"/>
      </w:pPr>
      <w:proofErr w:type="gramStart"/>
      <w:r>
        <w:t>So</w:t>
      </w:r>
      <w:proofErr w:type="gramEnd"/>
      <w:r>
        <w:t xml:space="preserve"> fix </w:t>
      </w:r>
      <m:oMath>
        <m:r>
          <w:rPr>
            <w:rFonts w:ascii="Cambria Math" w:hAnsi="Cambria Math"/>
          </w:rPr>
          <m:t>ε&gt;0</m:t>
        </m:r>
      </m:oMath>
      <w:r w:rsidR="006C2668">
        <w:t xml:space="preserve">. Then choose </w:t>
      </w:r>
      <m:oMath>
        <m:r>
          <w:rPr>
            <w:rFonts w:ascii="Cambria Math" w:hAnsi="Cambria Math"/>
          </w:rPr>
          <m:t>δ=</m:t>
        </m:r>
      </m:oMath>
    </w:p>
    <w:p w:rsidR="006C2668" w:rsidRDefault="006C2668" w:rsidP="008E6D6C">
      <w:pPr>
        <w:pStyle w:val="ListBullet"/>
        <w:numPr>
          <w:ilvl w:val="0"/>
          <w:numId w:val="0"/>
        </w:numPr>
        <w:ind w:left="1440"/>
      </w:pPr>
      <w:r>
        <w:t>…</w:t>
      </w:r>
    </w:p>
    <w:p w:rsidR="006C2668" w:rsidRDefault="006C2668" w:rsidP="006C2668">
      <w:pPr>
        <w:pStyle w:val="ListBullet"/>
      </w:pPr>
      <w:r>
        <w:t>Properties of limits</w:t>
      </w:r>
    </w:p>
    <w:p w:rsidR="006C2668" w:rsidRDefault="006C2668" w:rsidP="006C2668">
      <w:pPr>
        <w:pStyle w:val="ListBullet"/>
        <w:numPr>
          <w:ilvl w:val="1"/>
          <w:numId w:val="3"/>
        </w:numPr>
      </w:pPr>
      <w:r>
        <w:t xml:space="preserve">Theorem </w:t>
      </w:r>
    </w:p>
    <w:p w:rsidR="006C2668" w:rsidRDefault="006C2668" w:rsidP="006C2668">
      <w:pPr>
        <w:pStyle w:val="ListBullet"/>
        <w:numPr>
          <w:ilvl w:val="0"/>
          <w:numId w:val="0"/>
        </w:numPr>
        <w:ind w:left="1440"/>
      </w:pPr>
      <w:r>
        <w:t xml:space="preserve">Suppose f(x) and g(x) are defined on </w:t>
      </w:r>
      <m:oMath>
        <m:r>
          <w:rPr>
            <w:rFonts w:ascii="Cambria Math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  <w:r>
        <w:t xml:space="preserve"> for some </w:t>
      </w:r>
      <m:oMath>
        <m:r>
          <w:rPr>
            <w:rFonts w:ascii="Cambria Math" w:hAnsi="Cambria Math"/>
          </w:rPr>
          <m:t>R&gt;0</m:t>
        </m:r>
      </m:oMath>
      <w:r>
        <w:t xml:space="preserve"> and</w:t>
      </w:r>
    </w:p>
    <w:p w:rsidR="006C2668" w:rsidRDefault="008F4EFD" w:rsidP="006C2668">
      <w:pPr>
        <w:pStyle w:val="ListBullet"/>
        <w:numPr>
          <w:ilvl w:val="0"/>
          <w:numId w:val="0"/>
        </w:numPr>
        <w:ind w:left="144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6C2668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=m</m:t>
            </m:r>
          </m:e>
        </m:func>
      </m:oMath>
    </w:p>
    <w:p w:rsidR="006C2668" w:rsidRDefault="006C2668" w:rsidP="006C2668">
      <w:pPr>
        <w:pStyle w:val="ListBullet"/>
        <w:numPr>
          <w:ilvl w:val="0"/>
          <w:numId w:val="0"/>
        </w:numPr>
        <w:ind w:left="1440"/>
      </w:pPr>
      <w:r>
        <w:t>NOTE: Make sure both these limits actually exist.</w:t>
      </w:r>
    </w:p>
    <w:p w:rsidR="006C2668" w:rsidRDefault="006C2668" w:rsidP="006C2668">
      <w:pPr>
        <w:pStyle w:val="ListBullet"/>
        <w:numPr>
          <w:ilvl w:val="0"/>
          <w:numId w:val="0"/>
        </w:numPr>
        <w:ind w:left="1440"/>
      </w:pPr>
      <w:r>
        <w:t>Then:</w:t>
      </w:r>
    </w:p>
    <w:p w:rsidR="006C2668" w:rsidRDefault="006C2668" w:rsidP="006C2668">
      <w:pPr>
        <w:pStyle w:val="ListBullet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=l+m=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func>
              </m:e>
            </m:func>
          </m:e>
        </m:func>
      </m:oMath>
    </w:p>
    <w:p w:rsidR="006C2668" w:rsidRDefault="006C2668" w:rsidP="006C2668">
      <w:pPr>
        <w:pStyle w:val="ListBullet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=lm=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g(x)</m:t>
                    </m:r>
                  </m:e>
                </m:func>
              </m:e>
            </m:func>
          </m:e>
        </m:func>
      </m:oMath>
    </w:p>
    <w:p w:rsidR="006C2668" w:rsidRDefault="006C2668" w:rsidP="006C2668">
      <w:pPr>
        <w:pStyle w:val="ListBullet"/>
        <w:numPr>
          <w:ilvl w:val="0"/>
          <w:numId w:val="7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den>
            </m:f>
          </m:e>
        </m:func>
      </m:oMath>
      <w:r>
        <w:t xml:space="preserve">  provided </w:t>
      </w:r>
      <m:oMath>
        <m:r>
          <w:rPr>
            <w:rFonts w:ascii="Cambria Math" w:hAnsi="Cambria Math"/>
          </w:rPr>
          <m:t>m≠0</m:t>
        </m:r>
      </m:oMath>
    </w:p>
    <w:p w:rsidR="006C2668" w:rsidRDefault="006C2668" w:rsidP="006C2668">
      <w:pPr>
        <w:pStyle w:val="ListBullet"/>
        <w:numPr>
          <w:ilvl w:val="1"/>
          <w:numId w:val="3"/>
        </w:numPr>
      </w:pPr>
      <w:r>
        <w:t>Theorem (uniqueness of limits)</w:t>
      </w:r>
    </w:p>
    <w:p w:rsidR="006C2668" w:rsidRDefault="006C2668" w:rsidP="006C2668">
      <w:pPr>
        <w:pStyle w:val="ListBullet"/>
        <w:numPr>
          <w:ilvl w:val="0"/>
          <w:numId w:val="0"/>
        </w:numPr>
        <w:ind w:left="1440"/>
      </w:pPr>
      <w:r>
        <w:t>Limits are unique (If</w:t>
      </w:r>
      <w:r w:rsidR="008F4EFD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8F4EFD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=l'</m:t>
            </m:r>
          </m:e>
        </m:func>
      </m:oMath>
      <w:r w:rsidR="008F4EFD">
        <w:t xml:space="preserve">, then </w:t>
      </w:r>
      <m:oMath>
        <m:r>
          <w:rPr>
            <w:rFonts w:ascii="Cambria Math" w:hAnsi="Cambria Math"/>
          </w:rPr>
          <m:t>l=l'</m:t>
        </m:r>
      </m:oMath>
      <w:r>
        <w:t>)</w:t>
      </w:r>
    </w:p>
    <w:p w:rsidR="006C2668" w:rsidRDefault="006C2668" w:rsidP="006C2668">
      <w:pPr>
        <w:pStyle w:val="ListBullet"/>
        <w:numPr>
          <w:ilvl w:val="1"/>
          <w:numId w:val="3"/>
        </w:numPr>
      </w:pPr>
      <w:r>
        <w:t>Non-existence of limits</w:t>
      </w:r>
    </w:p>
    <w:p w:rsidR="006C2668" w:rsidRDefault="008F4EFD" w:rsidP="006C2668">
      <w:pPr>
        <w:pStyle w:val="ListBullet"/>
        <w:numPr>
          <w:ilvl w:val="0"/>
          <w:numId w:val="0"/>
        </w:numPr>
        <w:ind w:left="1440"/>
      </w:pPr>
      <w:r>
        <w:t>There can be many reasons why a limit does not exist.</w:t>
      </w:r>
    </w:p>
    <w:p w:rsidR="008F4EFD" w:rsidRDefault="008F4EFD" w:rsidP="006C2668">
      <w:pPr>
        <w:pStyle w:val="ListBullet"/>
        <w:numPr>
          <w:ilvl w:val="0"/>
          <w:numId w:val="0"/>
        </w:numPr>
        <w:ind w:left="1440"/>
      </w:pPr>
      <w:r>
        <w:t>Three common reasons:</w:t>
      </w:r>
    </w:p>
    <w:p w:rsidR="008F4EFD" w:rsidRDefault="008F4EFD" w:rsidP="008F4EFD">
      <w:pPr>
        <w:pStyle w:val="ListBullet"/>
        <w:numPr>
          <w:ilvl w:val="0"/>
          <w:numId w:val="9"/>
        </w:numPr>
      </w:pPr>
      <w:r>
        <w:t>Jump discontinuities</w:t>
      </w:r>
    </w:p>
    <w:p w:rsidR="008F4EFD" w:rsidRDefault="008F4EFD" w:rsidP="008F4EFD">
      <w:pPr>
        <w:pStyle w:val="ListBullet"/>
        <w:numPr>
          <w:ilvl w:val="0"/>
          <w:numId w:val="0"/>
        </w:numPr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3596926</wp:posOffset>
                </wp:positionH>
                <wp:positionV relativeFrom="paragraph">
                  <wp:posOffset>-295803</wp:posOffset>
                </wp:positionV>
                <wp:extent cx="1309925" cy="799859"/>
                <wp:effectExtent l="38100" t="38100" r="0" b="387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09925" cy="7998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A4D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82.5pt;margin-top:-24pt;width:104.6pt;height:6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2753417</wp:posOffset>
                </wp:positionH>
                <wp:positionV relativeFrom="paragraph">
                  <wp:posOffset>164677</wp:posOffset>
                </wp:positionV>
                <wp:extent cx="3960" cy="360"/>
                <wp:effectExtent l="38100" t="38100" r="4699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4E655" id="Ink 24" o:spid="_x0000_s1026" type="#_x0000_t75" style="position:absolute;margin-left:216.1pt;margin-top:12.25pt;width:1.7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">
                <v:imagedata r:id="rId10" o:title=""/>
              </v:shape>
            </w:pict>
          </mc:Fallback>
        </mc:AlternateContent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&amp;x&lt;</m:t>
                </m:r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>&gt;1</m:t>
                </m:r>
              </m:e>
            </m:eqArr>
          </m:e>
        </m:d>
      </m:oMath>
    </w:p>
    <w:p w:rsidR="008F4EFD" w:rsidRDefault="008F4EFD" w:rsidP="008F4EFD">
      <w:pPr>
        <w:pStyle w:val="ListBullet"/>
        <w:numPr>
          <w:ilvl w:val="0"/>
          <w:numId w:val="0"/>
        </w:numPr>
        <w:ind w:left="21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>does note exist (DNE)</w:t>
      </w:r>
    </w:p>
    <w:p w:rsidR="008F4EFD" w:rsidRDefault="008F4EFD" w:rsidP="008F4EFD">
      <w:pPr>
        <w:pStyle w:val="ListBullet"/>
        <w:numPr>
          <w:ilvl w:val="0"/>
          <w:numId w:val="9"/>
        </w:numPr>
      </w:pPr>
      <w:r>
        <w:t>Oscillation</w:t>
      </w:r>
    </w:p>
    <w:p w:rsidR="008F4EFD" w:rsidRDefault="008F4EFD" w:rsidP="008F4EFD">
      <w:pPr>
        <w:pStyle w:val="ListBullet"/>
        <w:numPr>
          <w:ilvl w:val="0"/>
          <w:numId w:val="0"/>
        </w:numPr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4036061</wp:posOffset>
                </wp:positionH>
                <wp:positionV relativeFrom="paragraph">
                  <wp:posOffset>-376555</wp:posOffset>
                </wp:positionV>
                <wp:extent cx="1720796" cy="897783"/>
                <wp:effectExtent l="38100" t="38100" r="32385" b="425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0796" cy="897783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5BAC" id="Ink 30" o:spid="_x0000_s1026" type="#_x0000_t75" style="position:absolute;margin-left:317.1pt;margin-top:-30.35pt;width:136.95pt;height:7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">
                <v:imagedata r:id="rId12" o:title=""/>
              </v:shape>
            </w:pict>
          </mc:Fallback>
        </mc:AlternateContent>
      </w: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, x∈</m:t>
        </m:r>
        <m:r>
          <m:rPr>
            <m:scr m:val="double-struck"/>
          </m:rPr>
          <w:rPr>
            <w:rFonts w:ascii="Cambria Math" w:hAnsi="Cambria Math"/>
          </w:rPr>
          <m:t>R\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0}</m:t>
        </m:r>
      </m:oMath>
    </w:p>
    <w:p w:rsidR="008F4EFD" w:rsidRDefault="008F4EFD" w:rsidP="008F4EFD">
      <w:pPr>
        <w:pStyle w:val="ListBullet"/>
        <w:numPr>
          <w:ilvl w:val="0"/>
          <w:numId w:val="9"/>
        </w:numPr>
      </w:pPr>
      <w:r>
        <w:t>Unhandedness</w:t>
      </w:r>
    </w:p>
    <w:p w:rsidR="008F4EFD" w:rsidRDefault="008F4EFD" w:rsidP="008F4EFD">
      <w:pPr>
        <w:pStyle w:val="ListBullet"/>
        <w:numPr>
          <w:ilvl w:val="0"/>
          <w:numId w:val="0"/>
        </w:numPr>
        <w:ind w:left="2160"/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</m:oMath>
    </w:p>
    <w:p w:rsidR="008F4EFD" w:rsidRDefault="008F4EFD" w:rsidP="008F4EFD">
      <w:pPr>
        <w:pStyle w:val="ListBullet"/>
        <w:numPr>
          <w:ilvl w:val="0"/>
          <w:numId w:val="0"/>
        </w:numPr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4021831</wp:posOffset>
                </wp:positionH>
                <wp:positionV relativeFrom="paragraph">
                  <wp:posOffset>-565231</wp:posOffset>
                </wp:positionV>
                <wp:extent cx="1593358" cy="1220908"/>
                <wp:effectExtent l="38100" t="38100" r="6985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93358" cy="12209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687B" id="Ink 63" o:spid="_x0000_s1026" type="#_x0000_t75" style="position:absolute;margin-left:316pt;margin-top:-45.2pt;width:126.85pt;height:97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">
                <v:imagedata r:id="rId14" o:title=""/>
              </v:shape>
            </w:pict>
          </mc:Fallback>
        </mc:AlternateContent>
      </w:r>
    </w:p>
    <w:p w:rsidR="008F4EFD" w:rsidRDefault="008F4EFD" w:rsidP="008F4EFD">
      <w:pPr>
        <w:pStyle w:val="ListBullet"/>
      </w:pPr>
      <w:r>
        <w:t>One-sided limits §7.8.2</w:t>
      </w:r>
    </w:p>
    <w:p w:rsidR="008F4EFD" w:rsidRDefault="008F4EFD" w:rsidP="008F4EFD">
      <w:pPr>
        <w:pStyle w:val="ListBullet"/>
        <w:numPr>
          <w:ilvl w:val="0"/>
          <w:numId w:val="0"/>
        </w:numPr>
        <w:ind w:left="432"/>
      </w:pPr>
      <w:r>
        <w:t xml:space="preserve">Definition: Given a function that is defined for </w:t>
      </w:r>
      <m:oMath>
        <m:r>
          <w:rPr>
            <w:rFonts w:ascii="Cambria Math" w:hAnsi="Cambria Math"/>
          </w:rPr>
          <m:t>0&lt;x-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&lt;R</m:t>
        </m:r>
      </m:oMath>
      <w:r>
        <w:t xml:space="preserve"> for some </w:t>
      </w:r>
      <m:oMath>
        <m:r>
          <w:rPr>
            <w:rFonts w:ascii="Cambria Math" w:hAnsi="Cambria Math"/>
          </w:rPr>
          <m:t>R&gt;0</m:t>
        </m:r>
      </m:oMath>
      <w:r>
        <w:t>, we say that the limit of f(x) equal</w:t>
      </w:r>
      <w:r w:rsidR="005D63FE">
        <w:t>s l as x goes to x0 from above, denoted by:</w:t>
      </w:r>
    </w:p>
    <w:p w:rsidR="005D63FE" w:rsidRDefault="005D63FE" w:rsidP="008F4EFD">
      <w:pPr>
        <w:pStyle w:val="ListBullet"/>
        <w:numPr>
          <w:ilvl w:val="0"/>
          <w:numId w:val="0"/>
        </w:numPr>
        <w:ind w:left="432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b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f(x)</m:t>
            </m:r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x↘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>,</w:t>
      </w:r>
    </w:p>
    <w:p w:rsidR="005D63FE" w:rsidRDefault="005D63FE" w:rsidP="008F4EFD">
      <w:pPr>
        <w:pStyle w:val="ListBullet"/>
        <w:numPr>
          <w:ilvl w:val="0"/>
          <w:numId w:val="0"/>
        </w:numPr>
        <w:ind w:left="432"/>
      </w:pPr>
      <w:r>
        <w:t xml:space="preserve">If for every </w:t>
      </w:r>
      <m:oMath>
        <m:r>
          <w:rPr>
            <w:rFonts w:ascii="Cambria Math" w:hAnsi="Cambria Math"/>
          </w:rPr>
          <m:t>ε&gt;0</m:t>
        </m:r>
      </m:oMath>
      <w:r>
        <w:t xml:space="preserve"> there exists a </w:t>
      </w:r>
      <m:oMath>
        <m:r>
          <w:rPr>
            <w:rFonts w:ascii="Cambria Math" w:hAnsi="Cambria Math"/>
          </w:rPr>
          <m:t>δ∈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0,R</m:t>
            </m:r>
          </m:e>
        </m:d>
      </m:oMath>
      <w: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>&lt;ε</m:t>
        </m:r>
      </m:oMath>
    </w:p>
    <w:p w:rsidR="005D63FE" w:rsidRDefault="005D63FE" w:rsidP="008F4EFD">
      <w:pPr>
        <w:pStyle w:val="ListBullet"/>
        <w:numPr>
          <w:ilvl w:val="0"/>
          <w:numId w:val="0"/>
        </w:numPr>
        <w:ind w:left="432"/>
      </w:pPr>
      <w:r>
        <w:t xml:space="preserve">Wherever </w:t>
      </w:r>
      <m:oMath>
        <m:r>
          <w:rPr>
            <w:rFonts w:ascii="Cambria Math" w:hAnsi="Cambria Math"/>
          </w:rPr>
          <m:t>0&lt;x-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δ</m:t>
        </m:r>
      </m:oMath>
      <w:r>
        <w:t>.</w:t>
      </w:r>
    </w:p>
    <w:p w:rsidR="005D63FE" w:rsidRDefault="005D63FE" w:rsidP="008F4EFD">
      <w:pPr>
        <w:pStyle w:val="ListBullet"/>
        <w:numPr>
          <w:ilvl w:val="0"/>
          <w:numId w:val="0"/>
        </w:numPr>
        <w:ind w:left="432"/>
      </w:pPr>
      <w:r>
        <w:t>We can define the limit of f(x) as x goes to x0 from below in a similar fashion, if it exits, is denoted by:</w:t>
      </w:r>
    </w:p>
    <w:p w:rsidR="005D63FE" w:rsidRPr="005D63FE" w:rsidRDefault="005D63FE" w:rsidP="005D63FE">
      <w:pPr>
        <w:pStyle w:val="ListBullet"/>
        <w:numPr>
          <w:ilvl w:val="0"/>
          <w:numId w:val="0"/>
        </w:numPr>
        <w:ind w:left="432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f(x)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=l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5D63FE" w:rsidRDefault="005D63FE" w:rsidP="005D63FE">
      <w:pPr>
        <w:pStyle w:val="ListBullet"/>
        <w:numPr>
          <w:ilvl w:val="1"/>
          <w:numId w:val="3"/>
        </w:numPr>
      </w:pPr>
      <w:r>
        <w:lastRenderedPageBreak/>
        <w:t>Example</w:t>
      </w: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w:r>
        <w:t xml:space="preserve">Let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>&gt;1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>&lt;1</m:t>
                </m:r>
              </m:e>
            </m:eqArr>
          </m:e>
        </m:d>
      </m:oMath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2266682</wp:posOffset>
                </wp:positionH>
                <wp:positionV relativeFrom="paragraph">
                  <wp:posOffset>-289559</wp:posOffset>
                </wp:positionV>
                <wp:extent cx="2201813" cy="1099516"/>
                <wp:effectExtent l="38100" t="38100" r="0" b="4381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01813" cy="109951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008" id="Ink 115" o:spid="_x0000_s1026" type="#_x0000_t75" style="position:absolute;margin-left:177.8pt;margin-top:-23.5pt;width:174.75pt;height:8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">
                <v:imagedata r:id="rId16" o:title=""/>
              </v:shape>
            </w:pict>
          </mc:Fallback>
        </mc:AlternateContent>
      </w: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w:r>
        <w:t>Then</w:t>
      </w: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x↘1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x↗1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w:r>
        <w:t>But</w:t>
      </w: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 xml:space="preserve"> DNE</m:t>
          </m:r>
        </m:oMath>
      </m:oMathPara>
    </w:p>
    <w:p w:rsidR="005D63FE" w:rsidRDefault="005D63FE" w:rsidP="005D63FE">
      <w:pPr>
        <w:pStyle w:val="ListBullet"/>
        <w:numPr>
          <w:ilvl w:val="1"/>
          <w:numId w:val="3"/>
        </w:numPr>
      </w:pPr>
      <w:r>
        <w:t>Theorem</w:t>
      </w:r>
    </w:p>
    <w:p w:rsidR="005D63FE" w:rsidRDefault="005D63FE" w:rsidP="005D63FE">
      <w:pPr>
        <w:pStyle w:val="ListBullet"/>
        <w:numPr>
          <w:ilvl w:val="0"/>
          <w:numId w:val="0"/>
        </w:numPr>
        <w:ind w:left="144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>
        <w:t xml:space="preserve"> if and only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x↘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l</m:t>
        </m:r>
      </m:oMath>
    </w:p>
    <w:p w:rsidR="005D63FE" w:rsidRDefault="005D63FE" w:rsidP="005D63FE">
      <w:pPr>
        <w:pStyle w:val="ListBullet"/>
      </w:pPr>
      <w:r>
        <w:t>Continuous functions §7.9</w:t>
      </w:r>
    </w:p>
    <w:p w:rsidR="005D63FE" w:rsidRDefault="005D63FE" w:rsidP="008F4EFD">
      <w:pPr>
        <w:pStyle w:val="ListBullet"/>
        <w:numPr>
          <w:ilvl w:val="0"/>
          <w:numId w:val="0"/>
        </w:numPr>
        <w:ind w:left="432"/>
      </w:pPr>
      <w:r>
        <w:t xml:space="preserve">Definition: Given a function f(x) that is defined for </w:t>
      </w:r>
      <m:oMath>
        <m:r>
          <m:rPr>
            <m:sty m:val="p"/>
          </m:rPr>
          <w:rPr>
            <w:rFonts w:ascii="Cambria Math" w:hAnsi="Cambria Math"/>
          </w:rPr>
          <m:t>|x-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|&lt;R</m:t>
        </m:r>
      </m:oMath>
      <w:r>
        <w:t xml:space="preserve"> for some </w:t>
      </w:r>
      <m:oMath>
        <m:r>
          <w:rPr>
            <w:rFonts w:ascii="Cambria Math" w:hAnsi="Cambria Math"/>
          </w:rPr>
          <m:t>R&gt;0</m:t>
        </m:r>
      </m:oMath>
      <w:r>
        <w:t xml:space="preserve">, we say that f(x) is continuous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3389">
        <w:t xml:space="preserve"> if </w:t>
      </w:r>
    </w:p>
    <w:p w:rsidR="00183389" w:rsidRDefault="00183389" w:rsidP="008F4EFD">
      <w:pPr>
        <w:pStyle w:val="ListBullet"/>
        <w:numPr>
          <w:ilvl w:val="0"/>
          <w:numId w:val="0"/>
        </w:numPr>
        <w:ind w:left="432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(i.e. limit exists AND agrees with function)</w:t>
      </w:r>
    </w:p>
    <w:p w:rsidR="00183389" w:rsidRDefault="00183389" w:rsidP="00183389">
      <w:pPr>
        <w:pStyle w:val="ListBullet"/>
        <w:numPr>
          <w:ilvl w:val="1"/>
          <w:numId w:val="3"/>
        </w:numPr>
        <w:ind w:left="1443"/>
      </w:pPr>
      <w:r>
        <w:t>Examples: The following functions are continuous everywhere they are defined:</w:t>
      </w:r>
    </w:p>
    <w:p w:rsidR="00183389" w:rsidRPr="00183389" w:rsidRDefault="00183389" w:rsidP="00183389">
      <w:pPr>
        <w:pStyle w:val="ListBullet"/>
        <w:numPr>
          <w:ilvl w:val="2"/>
          <w:numId w:val="3"/>
        </w:numPr>
      </w:pPr>
      <w:r w:rsidRPr="00183389">
        <w:t>Polynomials and rational functions</w:t>
      </w:r>
    </w:p>
    <w:p w:rsidR="00183389" w:rsidRPr="00183389" w:rsidRDefault="00183389" w:rsidP="00183389">
      <w:pPr>
        <w:pStyle w:val="ListBullet"/>
        <w:numPr>
          <w:ilvl w:val="2"/>
          <w:numId w:val="3"/>
        </w:numPr>
      </w:pPr>
      <w:r w:rsidRPr="00183389">
        <w:t>Exponential and logarithmic functions</w:t>
      </w:r>
    </w:p>
    <w:p w:rsidR="00183389" w:rsidRPr="00183389" w:rsidRDefault="00183389" w:rsidP="00183389">
      <w:pPr>
        <w:pStyle w:val="ListBullet"/>
        <w:numPr>
          <w:ilvl w:val="2"/>
          <w:numId w:val="3"/>
        </w:numPr>
      </w:pPr>
      <w:r w:rsidRPr="00183389">
        <w:t>Trigonometric functions</w:t>
      </w:r>
    </w:p>
    <w:p w:rsidR="00183389" w:rsidRDefault="00183389" w:rsidP="00183389">
      <w:pPr>
        <w:pStyle w:val="ListBullet"/>
        <w:numPr>
          <w:ilvl w:val="2"/>
          <w:numId w:val="3"/>
        </w:numPr>
      </w:pPr>
      <w:r w:rsidRPr="00183389">
        <w:t>Compositions of continuous functions</w:t>
      </w:r>
    </w:p>
    <w:p w:rsidR="00183389" w:rsidRDefault="00183389" w:rsidP="00183389">
      <w:pPr>
        <w:pStyle w:val="ListBullet"/>
      </w:pPr>
      <w:r>
        <w:t>Properties of continuous functions §7.9.1</w:t>
      </w:r>
    </w:p>
    <w:p w:rsidR="00183389" w:rsidRDefault="00183389" w:rsidP="00183389">
      <w:pPr>
        <w:pStyle w:val="ListBullet"/>
      </w:pPr>
      <w:r>
        <w:t>Theorem: Suppose f(x) is continuous at [</w:t>
      </w:r>
      <w:proofErr w:type="gramStart"/>
      <w:r>
        <w:t>a,b</w:t>
      </w:r>
      <w:proofErr w:type="gramEnd"/>
      <w:r>
        <w:t>]. Then</w:t>
      </w:r>
    </w:p>
    <w:p w:rsidR="00183389" w:rsidRDefault="00183389" w:rsidP="00183389">
      <w:pPr>
        <w:pStyle w:val="ListBullet"/>
        <w:numPr>
          <w:ilvl w:val="1"/>
          <w:numId w:val="3"/>
        </w:numPr>
      </w:pPr>
      <w:r>
        <w:t xml:space="preserve">There </w:t>
      </w:r>
      <w:proofErr w:type="gramStart"/>
      <w:r>
        <w:t>exists</w:t>
      </w:r>
      <w:proofErr w:type="gramEnd"/>
      <w:r>
        <w:t xml:space="preserve">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∈[a,b]</m:t>
        </m:r>
      </m:oMath>
      <w: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*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∀x∈[a,b]</m:t>
        </m:r>
      </m:oMath>
    </w:p>
    <w:p w:rsidR="00183389" w:rsidRDefault="00183389" w:rsidP="00183389">
      <w:pPr>
        <w:pStyle w:val="ListBullet"/>
        <w:numPr>
          <w:ilvl w:val="1"/>
          <w:numId w:val="3"/>
        </w:numPr>
      </w:pPr>
      <w:r>
        <w:lastRenderedPageBreak/>
        <w:t xml:space="preserve">For any </w:t>
      </w:r>
      <m:oMath>
        <m:r>
          <w:rPr>
            <w:rFonts w:ascii="Cambria Math" w:hAnsi="Cambria Math"/>
          </w:rPr>
          <m:t>e,d in [a,b]</m:t>
        </m:r>
      </m:oMath>
      <w:r>
        <w:t xml:space="preserve"> and </w:t>
      </w:r>
      <m:oMath>
        <m:r>
          <w:rPr>
            <w:rFonts w:ascii="Cambria Math" w:hAnsi="Cambria Math"/>
          </w:rPr>
          <m:t>y∈[f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]</m:t>
        </m:r>
      </m:oMath>
      <w:r>
        <w:t xml:space="preserve"> there exists </w:t>
      </w:r>
      <m:oMath>
        <m:r>
          <w:rPr>
            <w:rFonts w:ascii="Cambria Math" w:hAnsi="Cambria Math"/>
          </w:rPr>
          <m:t>c∈[e,d]</m:t>
        </m:r>
      </m:oMath>
      <w:r>
        <w:t xml:space="preserve"> such that </w:t>
      </w:r>
      <m:oMath>
        <m:r>
          <w:rPr>
            <w:rFonts w:ascii="Cambria Math" w:hAnsi="Cambria Math"/>
          </w:rPr>
          <m:t>y=f(c)</m:t>
        </m:r>
      </m:oMath>
      <w:r>
        <w:t>. (Intermediate Value Theorem).</w:t>
      </w:r>
    </w:p>
    <w:p w:rsidR="00183389" w:rsidRPr="008E6D6C" w:rsidRDefault="00183389" w:rsidP="00183389">
      <w:pPr>
        <w:pStyle w:val="ListBullet"/>
        <w:numPr>
          <w:ilvl w:val="0"/>
          <w:numId w:val="0"/>
        </w:numPr>
        <w:ind w:left="432" w:hanging="43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342900</wp:posOffset>
                </wp:positionV>
                <wp:extent cx="6468745" cy="3228975"/>
                <wp:effectExtent l="38100" t="38100" r="8255" b="4762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68745" cy="322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8025" id="Ink 230" o:spid="_x0000_s1026" type="#_x0000_t75" style="position:absolute;margin-left:16.05pt;margin-top:26.3pt;width:510.75pt;height:25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">
                <v:imagedata r:id="rId18" o:title=""/>
              </v:shape>
            </w:pict>
          </mc:Fallback>
        </mc:AlternateContent>
      </w:r>
    </w:p>
    <w:sectPr w:rsidR="00183389" w:rsidRPr="008E6D6C">
      <w:footerReference w:type="default" r:id="rId1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6A9" w:rsidRDefault="001E66A9">
      <w:r>
        <w:separator/>
      </w:r>
    </w:p>
    <w:p w:rsidR="001E66A9" w:rsidRDefault="001E66A9"/>
  </w:endnote>
  <w:endnote w:type="continuationSeparator" w:id="0">
    <w:p w:rsidR="001E66A9" w:rsidRDefault="001E66A9">
      <w:r>
        <w:continuationSeparator/>
      </w:r>
    </w:p>
    <w:p w:rsidR="001E66A9" w:rsidRDefault="001E6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3389" w:rsidRDefault="00183389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6A9" w:rsidRDefault="001E66A9">
      <w:r>
        <w:separator/>
      </w:r>
    </w:p>
    <w:p w:rsidR="001E66A9" w:rsidRDefault="001E66A9"/>
  </w:footnote>
  <w:footnote w:type="continuationSeparator" w:id="0">
    <w:p w:rsidR="001E66A9" w:rsidRDefault="001E66A9">
      <w:r>
        <w:continuationSeparator/>
      </w:r>
    </w:p>
    <w:p w:rsidR="001E66A9" w:rsidRDefault="001E66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FEF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A752C3"/>
    <w:multiLevelType w:val="hybridMultilevel"/>
    <w:tmpl w:val="ACF4AD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52B2D"/>
    <w:multiLevelType w:val="hybridMultilevel"/>
    <w:tmpl w:val="5448D16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08E3B33"/>
    <w:multiLevelType w:val="hybridMultilevel"/>
    <w:tmpl w:val="E05CAEC2"/>
    <w:lvl w:ilvl="0" w:tplc="0C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FA498D"/>
    <w:multiLevelType w:val="hybridMultilevel"/>
    <w:tmpl w:val="EA264B66"/>
    <w:lvl w:ilvl="0" w:tplc="0C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E845877"/>
    <w:multiLevelType w:val="hybridMultilevel"/>
    <w:tmpl w:val="0A1420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906CDF"/>
    <w:multiLevelType w:val="hybridMultilevel"/>
    <w:tmpl w:val="48704282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223EA"/>
    <w:multiLevelType w:val="hybridMultilevel"/>
    <w:tmpl w:val="F41C55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1B251D"/>
    <w:multiLevelType w:val="hybridMultilevel"/>
    <w:tmpl w:val="093CB92E"/>
    <w:lvl w:ilvl="0" w:tplc="08090001">
      <w:start w:val="1"/>
      <w:numFmt w:val="bullet"/>
      <w:lvlText w:val=""/>
      <w:lvlJc w:val="left"/>
      <w:pPr>
        <w:ind w:left="289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957956"/>
    <w:multiLevelType w:val="hybridMultilevel"/>
    <w:tmpl w:val="3CCCE1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BC"/>
    <w:rsid w:val="000F312B"/>
    <w:rsid w:val="00183389"/>
    <w:rsid w:val="001E66A9"/>
    <w:rsid w:val="004D37BC"/>
    <w:rsid w:val="005D63FE"/>
    <w:rsid w:val="006C2668"/>
    <w:rsid w:val="00807843"/>
    <w:rsid w:val="008E6D6C"/>
    <w:rsid w:val="008F4EFD"/>
    <w:rsid w:val="00EC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C1E4B"/>
  <w15:chartTrackingRefBased/>
  <w15:docId w15:val="{DA033BF7-3F59-4242-AE4A-E3D68CD5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xgallon/Library/Containers/com.microsoft.Word/Data/Library/Application%20Support/Microsoft/Office/16.0/DTS/en-GB%7b572B3E36-B07D-3E41-A7F1-6789F3F36544%7d/%7b5219401E-0644-954A-9C52-B4CDB46F9971%7dtf10002086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2T23:48:54.7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1270 2223 24575,'0'-19'0,"0"-18"0,0-7 0,0-6-2448,0 12 1,0-1-1,0-3 2448,0-1 0,0-4 0,0-1 0,0 0-566,0-3 0,0-2 1,0 1-1,0 2 566,0-5 0,0 2 0,0-3 0,0-1 0,0-3 0,0-1 0,0 6 0,0 2 0,0 5 0,0-2 0,0-1 0,0-2 0,0 2 127,0 3 1,0 2 0,0 3-128,0 0 0,0 2-340,0-5 0,0 1 340,0 4 0,0 3 2629,0-14-2629,0 19 3799,0 4-3799,0 10 2237,0-1-2237,0 5 1238,0 6-1238,0 3 0,0-3 0,0 2 0,0-2 0,0 4 0,0 0 0,0-1 0,0 1 0,0-1 0,0 0 0,0-3 0,0 2 0,0-2 0,0 6 0,0 0 0</inkml:trace>
  <inkml:trace contextRef="#ctx0" brushRef="#br0" timeOffset="1870">108 1192 24575,'65'0'0,"-1"0"0,1 0 0,-1 0 0,1 0 0,-1 0 0,1 0 0,-1 0 0,2 0 0,2 0 0,-1 0 0,-2 0 0,-3 0 0,-8 0 0,-7 0-1745,14 0 0,-9 0 1745,-4 0 0,2 0 0,12 0 0,1 0 0,-12 0 0,0 0 0,5-1 0,1 2 0,-4 1 0,-1 1 0,-5-3 0,0 2-219,2 3 0,-1 1 219,-6-5 0,-1-1 0,5 3 0,0 0 0,-5-3 0,8 0-697,0 0 0,15 0 0,9 0 1,4 0-1,-2 0 0,-7 0 0,-12 0 697,-2 0 0,-9 0 0,8 0 0,2 0 0,13 0 0,7 0 0,0 0 0,-6 0 0,-14 0 0,-18 0 0,-9 0 0,-5 0 1144,-2 0-1144,-5 0 878,0 0-878,-4 0 6784,3 0-6784,-7 0 0,2 0 0,-3 0 0,-1 0 0,1 0 0,-1 0 0,0 0 0,0 0 0,-3-5 0,-1-2 0,-2 1 0,0 0 0</inkml:trace>
  <inkml:trace contextRef="#ctx0" brushRef="#br0" timeOffset="3072">3289 1080 24575,'13'0'0,"1"0"0,-2 0 0,-1 0 0,-5 0 0,-2 3 0,-1 0 0,0 2 0,-2 4 0,5-2 0,11 26 0,1 4 0,-7-16 0,8 14 0,-4-4 0,-15-26 0,0 1 0,0-1 0,0 1 0,0 0 0,0-1 0,0 1 0,0 0 0,-9 19 0,-1-13 0,-4 13 0,3-18 0,4-2 0,-4 2 0,3-2 0,-7-1 0,7 1 0,-7-4 0,8 1 0,-8-2 0,7 0 0,-3 0 0,4 0 0,0 0 0,4 0 0,0 0 0</inkml:trace>
  <inkml:trace contextRef="#ctx0" brushRef="#br0" timeOffset="5690">1167 267 24575,'0'-5'0,"0"-1"0,0-3 0,0-1 0,4-4 0,25-16 0,18-10 0,-8 7 0,-7 5 0,8-6 0,7-6 0,-20 22 0,-27 23 0,0 5 0,0-4 0,0 7 0,0-3 0,0 1 0,0 1 0,0-1 0,-4 2 0,3-3 0,-6 3 0,6-3 0,-2 1 0,3-2 0,-4 0 0,3-2 0,-2 6 0,3-7 0,0 4 0,-3-5 0,2 5 0,-2-4 0,3 4 0,0-5 0,0 1 0,0 0 0,0 0 0,0-1 0,0 1 0,0 0 0,0 0 0,0-1 0,0 1 0,0 0 0,0 0 0,0-1 0,0 1 0,0 0 0,0 0 0,0-1 0,0 1 0,0 0 0,0 0 0,0 3 0,0-2 0,0 5 0,3-5 0,-2 6 0,5-6 0,-6 2 0,3-3 0,0 2 0,1-2 0,0 3 0,-1-4 0,0 1 0,-2 0 0,2 0 0,-3-1 0,0 1 0,0-3 0,0 0 0</inkml:trace>
  <inkml:trace contextRef="#ctx0" brushRef="#br0" timeOffset="8064">2023 1176 24575,'0'3'0,"0"42"0,0-26 0,0 30 0,0-43 0,0-1 0,0 0 0,0-2 0,0-1 0</inkml:trace>
  <inkml:trace contextRef="#ctx0" brushRef="#br0" timeOffset="9579">2179 929 24575,'0'52'0,"0"-1"0,0-2 0,0-14 0,0-29 0,0-1 0,0 1 0,0 0 0,0 0 0,0-1 0,0 1 0,0-4 0,0 1 0</inkml:trace>
  <inkml:trace contextRef="#ctx0" brushRef="#br0" timeOffset="14020">2079 448 24575,'-6'0'0,"1"0"0,-1 0 0,0 0 0,0 0 0,0 0 0,0 0 0,0 0 0,0 0 0,-1 0 0,1 0 0,0 0 0,2-2 0,-1 1 0,1-4 0,-2 4 0,-1-1 0,1-1 0,-1 0 0,4-3 0,-3 1 0,6-1 0,-6 1 0,5-1 0,-4 1 0,4-1 0,-1 1 0,2-5 0,0 3 0,0-2 0,0 0 0,0 2 0,0-2 0,0 3 0,0 0 0,0 0 0,0 0 0,0 0 0,0-3 0,0 2 0,0-6 0,3 7 0,-3-4 0,6 5 0,-5-1 0,5 0 0,-2 0 0,-1 0 0,3 3 0,-2-2 0,3 4 0,0-4 0,-1 4 0,1-4 0,0 4 0,-1-1 0,1 2 0,0 0 0,-1 0 0,1 0 0,0 0 0,-1 0 0,1 0 0,0 0 0,-1 0 0,1 0 0,0 0 0,-1 0 0,1 0 0,0 0 0,-1 0 0,0 0 0,-3 2 0,0 2 0,0 1 0,-3 1 0,3-1 0,-3 1 0,0 0 0,0-1 0,0 1 0,0 0 0,0 0 0,0-1 0,0 1 0,0 3 0,0-2 0,0 2 0,0 1 0,-4 0 0,4 0 0,-8 3 0,7-7 0,-6 7 0,6-6 0,-2 2 0,0-3 0,2 0 0,-2-1 0,0 1 0,2 0 0,-2 0 0,3-1 0,0 1 0,-3 0 0,3-1 0,-3 1 0,3-1 0,0 1 0,0-1 0,0 1 0,-3-3 0,2 2 0,-2-2 0,3 0 0,0-1 0</inkml:trace>
  <inkml:trace contextRef="#ctx0" brushRef="#br0" timeOffset="16063">2138 377 24575,'13'0'0,"13"0"0,-2 0 0,10 0 0,8 0 0,-10-4 0,16-1 0,-12-4 0,7 0 0,-1 0 0,0 4 0,-6-3 0,-2 4 0,-11-4 0,3 4 0,-8-2 0,3 5 0,-5-5 0,0 5 0,0-2 0,-4 3 0,3 0 0,-4 0 0,1 0 0,3 0 0,-7 0 0,7 0 0,-7-2 0,6 1 0,-6-2 0,3 3 0,0 0 0,-3 0 0,2 0 0,-3 0 0,0 0 0,4 0 0,0 0 0,5-3 0,0 3 0,0-4 0,0 4 0,5-3 0,-3 2 0,3-2 0,-5 3 0,0 0 0,0 0 0,0 0 0,0 0 0,-4 0 0,3 0 0,-4 0 0,1 0 0,3 0 0,-7 0 0,7 0 0,-7 0 0,2 0 0,-3 0 0,0 0 0,-1 0 0,1 0 0,0 0 0,-1 0 0,1 0 0,0 0 0,0 0 0,-1 0 0,1 0 0,0 0 0,-1 0 0,1 0 0,0 0 0,-1 0 0,5 0 0,-3 0 0,7 0 0,-7 0 0,7 0 0,-8 0 0,8 0 0,-7 0 0,7 0 0,-3 0 0,4 0 0,-4 0 0,2 0 0,1 0 0,-2 0 0,1 0 0,-8 0 0,1-3 0,0 2 0,-4-4 0,0 5 0,-3-3 0</inkml:trace>
  <inkml:trace contextRef="#ctx0" brushRef="#br0" timeOffset="17747">3450 169 24575,'18'0'0,"-3"0"0,6-3 0,1 6 0,-9-5 0,7 11 0,-8-4 0,0 4 0,-1-2 0,7 8 0,-12-7 0,11 4 0,-16-7 0,2-2 0,-3 2 0,0 0 0,0 0 0,0 0 0,0 1 0,0-1 0,0 1 0,-3 0 0,-1 3 0,-7 1 0,-2 4 0,1 0 0,-3 0 0,2-4 0,-3 3 0,4-2 0,-4 0 0,7 1 0,-6-4 0,7 1 0,-3-2 0,4-2 0,0 1 0,1 0 0,-1-3 0,3 2 0,-1-4 0,1 1 0,1-2 0,0 0 0</inkml:trace>
  <inkml:trace contextRef="#ctx0" brushRef="#br0" timeOffset="20435">2211 1892 24575,'-6'0'0,"-5"0"0,4 0 0,-4 0 0,5 0 0,-1 0 0,1 0 0,-11 21 0,10-13 0,-7 17 0,14-20 0,0 0 0,0 0 0,0 0 0,0 0 0,0 1 0,3-4 0,0 1 0,3-3 0,0 0 0,1 0 0,-1 0 0,0 0 0,1 0 0,-1 0 0,1 0 0,0 0 0,-1 0 0,1 0 0,-1 0 0,1 0 0,-1 0 0,1 0 0,-1 0 0,1 0 0,0 0 0,-1 0 0,1 0 0,0 0 0,-1 0 0,1 0 0,-1 0 0,-2-3 0,2 2 0,-3-1 0,4 2 0,-1 0 0,-2-3 0,1 2 0,-4-4 0,5 5 0,-2-6 0,0 3 0,-2-3 0,1 3 0,-2-2 0,2 2 0,-3-3 0,0 0 0,0 0 0,0 1 0,0-1 0,0 0 0,0 1 0,-3-1 0,-1 3 0,-7-3 0,4 5 0,-4-4 0,4 4 0,0-4 0,0 4 0,1-1 0,-1-1 0,0 2 0,0-1 0,0 2 0,1 0 0,0 0 0,-1 0 0,1 0 0,-1 0 0,1 0 0,-1 2 0,0 2 0,0-1 0,4 2 0,-3-2 0,2 0 0,1-1 0,0-2 0</inkml:trace>
  <inkml:trace contextRef="#ctx0" brushRef="#br0" timeOffset="22708">2165 1932 24575,'-16'0'0,"-6"0"0,-23 0 0,16 0 0,-27 0 0,25 0 0,-5 0 0,-5 0 0,12 0 0,0 0 0,7 0 0,1 0 0,4 0 0,-10 0 0,9 0 0,-8 0 0,8 0 0,-8 0 0,3 0 0,-18-1 0,-14-2 0,7 1 0,-3 1 0,-21-3 0,11 1 0,50 3 0,0 0 0,3 0 0,-7 0 0,8 0 0,-8 0 0,3 0 0,0 0 0,-3 0 0,3 0 0,-10 0 0,5 0 0,-4 0 0,4 0 0,-4 0 0,4 0 0,-5 0 0,6 0 0,0 0 0,-5 0 0,3 0 0,-3 0 0,5 0 0,0 0 0,0 0 0,0 0 0,0 0 0,0 0 0,0 0 0,0 0 0,0 0 0,-1 0 0,1 0 0,0 0 0,0 0 0,4 0 0,-3 0 0,3 0 0,0 0 0,-3 0 0,8 0 0,-4 0 0,4 0 0,-4 0 0,3 0 0,-3 0 0,4 0 0,1 0 0,-1 0 0,0 0 0,0 0 0,0 0 0,-3 0 0,2 0 0,-3 0 0,4-2 0,-4 1 0,-1-1 0,-4 2 0,4 0 0,-3 0 0,7 0 0,-3 0 0,0 0 0,4 0 0,-4 0 0,4 0 0,0-3 0,0 2 0,1-1 0,-1 2 0,-3 0 0,2 0 0,-3 0 0,4 0 0,-4 0 0,3 0 0,-3 0 0,5 0 0,-1 0 0,0 0 0,-4-3 0,3 2 0,-3-2 0,5 3 0,-1 0 0,0 0 0,1 0 0,0 0 0,-1-3 0,1 3 0,0-3 0,-1 3 0,1 0 0,-1 0 0,1 0 0,0 0 0,-1 0 0,1 0 0,-1 0 0,1 0 0,0 0 0,4-2 0,0 1 0,5-1 0</inkml:trace>
  <inkml:trace contextRef="#ctx0" brushRef="#br0" timeOffset="24763">256 1789 24575,'-16'0'0,"8"0"0,-13 0 0,13 0 0,-3 0 0,0 3 0,3-2 0,-3 4 0,8-2 0,-7 0 0,8 3 0,-12-3 0,9 3 0,-3 0 0,-37 28 0,31-21 0,-31 20 0,38-30 0,4 2 0,-3-4 0,8 1 0,-1-2 0,9 0 0,2 0 0,0 0 0,3 0 0,-3 0 0,4 0 0,-5-2 0,4 1 0,-3-5 0,4 6 0,-4-3 0,8 3 0,-7 0 0,9 0 0,-1 0 0,2 3 0,-1 4 0,5 5 0,-10 2 0,4-2 0,-8 1 0,2-6 0,-7 3 0,3-4 0,-4 0 0,-1 0 0,1-1 0,-3 1 0,1-3 0,-4 2 0,2-2 0,-3 3 0,3-3 0,-2 1 0,1-1 0,-2 3 0,0-1 0,0 0 0,0 1 0,0-1 0,3 1 0,-2-1 0,2 1 0,-3-3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2T23:49:24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 24575,'-5'0'0,"0"0"0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2T23:51:48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1952 0 24575,'0'20'0,"0"26"0,0 3 0,0-8 0,0 3-1622,0-3 0,0 1 1622,0 4 0,0 0 0,0-7 0,0-2-80,0 2 1,0-2 79,0-5 0,0 0 0,0 4 0,0 0 0,0 1 0,0-2 629,0 18-629,0-2 0,0-17 0,0 15 0,0-21 0,0 14 1594,0-10-1594,0 0 991,0 4-991,0-10 189,0 10-189,0-10 0,0 10 0,0-4 0,-9 7 0,0 3 0,4 7 0,-6-11 0,-1 0 0,11-2 0,-9-15 0,9 8 0,-8-14 0,8 0 0,-3-5 0,4-4 0,0 0 0,0 0 0,0 0 0,0-1 0,-4 1 0,3 0 0,-3 0 0,4 0 0,0 0 0,-4 4 0,3 5 0,-9 5 0,4 4 0,-7 7 0,1 0 0,-1 1 0,0 4 0,0-4 0,6 5 0,-4-5 0,4-2 0,1-10 0,1-1 0,0-5 0,4-4 0,-3 0 0,4-1 0,0 2 0,0-1 0,0 0 0,0-1 0,0 2 0,0 3 0,0 0 0,0 0 0,0 0 0,0 0 0,0-3 0,0 2 0,0-3 0,0 1 0,0-2 0,0-3 0,0 0 0,0 0 0,0 0 0,0 0 0,0 0 0,0 0 0,0-1 0,0 1 0,0 0 0,0 0 0,0-1 0,0 1 0,0 0 0,0 4 0,0 5 0,0 0 0,5 9 0,-4-4 0,4 4 0,-5 1 0,0-5 0,0-1 0,0-12 0,0 0 0</inkml:trace>
  <inkml:trace contextRef="#ctx0" brushRef="#br0" timeOffset="1533">208 1235 24575,'64'0'0,"6"0"0,-10 0 0,6 0-2193,6 0 1,3 0 2192,5 0 0,2 0-781,-14 0 0,2 0 0,-2 0 781,-7 0 0,-2 0 0,3 0-568,17 0 0,4 0 0,0 0 568,-5 0 0,1 0 0,0 0-718,-12 0 0,1 0 0,1 0 0,-1 0 718,-4 0 0,-3-1 0,6 1 0,13 1-174,-19 1 1,10 1-1,8 0 1,7 2 0,4-1-1,4 1 1,1 0 0,-1 0-1,-2 0 1,-4 0 0,-6-1-1,-7 0 1,-10-1 173,16 0 0,-14 0 0,-5-1 0,4 0 0,13 1 122,-5 1 1,15 2 0,12 1 0,7 1 0,1-1-1,-2 1 1,-7-2 0,-11-1 0,-17-2 0,-21-2-1,-26-3-122,-20-2 0,-1 2 0,-4-2 0</inkml:trace>
  <inkml:trace contextRef="#ctx0" brushRef="#br0" timeOffset="16174">0 443 24575,'17'-14'0,"-2"3"0,-7 6 0,1 2 0,-1-1 0,0-1 0,1 4 0,-1-4 0,1 4 0,-1-1 0,-3-1 0,2 2 0,-2-4 0,3 4 0,0-4 0,1 5 0,-1-6 0,0 6 0,1-6 0,-1 6 0,0-3 0,1 3 0,-1-3 0,0 3 0,6-3 0,-5 3 0,5 0 0,-6 0 0,1 0 0,-1 0 0,0 0 0,1 0 0,-1 0 0,0 0 0,1 3 0,-1 0 0,6 3 0,-5 0 0,5 1 0,-6-2 0,0 1 0,6 4 0,-5-3 0,6 6 0,-7-6 0,2 6 0,-2-6 0,-2 6 0,1-6 0,-6 2 0,7 1 0,-7 0 0,7 1 0,-7 2 0,3-3 0,-4 4 0,0 0 0,4 0 0,-3 0 0,4 0 0,-5-3 0,4 2 0,-3-3 0,4 1 0,-5-2 0,4 1 0,-3-3 0,4 2 0,-5 1 0,0 3 0,3-2 0,-2 5 0,3-9 0,-4 6 0,4-6 0,-3 6 0,2-3 0,1 1 0,-3 2 0,3-6 0,-4 2 0,4 1 0,-3-4 0,4 4 0,-5-4 0,0 0 0,4 3 0,-3-2 0,3 3 0,-4-1 0,4-2 0,-3 6 0,3-6 0,-4 6 0,0-3 0,3 1 0,-2 2 0,3-6 0,-4 6 0,4-2 0,-2 3 0,2 0 0,-4 0 0,4 11 0,-3-8 0,4 8 0,-5-11 0,0 0 0,4 0 0,-3 0 0,4 0 0,-5 0 0,0 0 0,0 0 0,0 0 0,4 0 0,-3 1 0,4-1 0,-5 4 0,0 2 0,0 5 0,4-5 0,-3 3 0,3-3 0,-4 0 0,0 15 0,5-18 0,-4 18 0,3-15 0,-4 0 0,6 3 0,-5-3 0,9 5 0,-9-1 0,10 1 0,-10-5 0,9 3 0,-9-7 0,5 2 0,-2-4 0,-3 1 0,4-5 0,-1 3 0,-3-6 0,3 3 0,1-1 0,0-2 0,0 6 0,3-2 0,-2 7 0,4-2 0,2 7 0,-7-3 0,6 4 0,-6-4 0,7 4 0,-2-9 0,-4 4 0,2-9 0,0 2 0,2-5 0,-2 1 0,-1-4 0,-2-2 0,3-2 0,1 0 0,-1 0 0,0 0 0,1 0 0,-1 0 0,0-2 0,1-2 0,-1-2 0,6 0 0,-5 0 0,5-1 0,-5-2 0,4-2 0,-2-3 0,4 0 0,-5-5 0,1 4 0,-1-4 0,0 5 0,0-1 0,0 1 0,0-5 0,1 4 0,-1-4 0,0 5 0,0 0 0,1-5 0,-6 4 0,5-4 0,-5 8 0,4-2 0,-4 6 0,4-6 0,-8 6 0,7-3 0,-7 1 0,11-4 0,-10 1 0,10-4 0,-10 6 0,6-1 0,-7-2 0,2 6 0,2-6 0,-4 2 0,3-3 0,1-5 0,-3 4 0,9-14 0,-10 7 0,11-14 0,-11 4 0,11-5 0,-5-1 0,1 1 0,4-1 0,-6-10 0,7 8 0,-6-3 0,5 7 0,-11 10 0,11-11 0,-11 11 0,10-4 0,-9 5 0,8 0 0,-9 1 0,4 4 0,0-4 0,-3 9 0,3-4 0,-5 9 0,0-4 0,0 7 0,0-6 0,0 6 0,0-2 0,0 3 0,0 0 0,0 0 0,4 0 0,-4 0 0,4 0 0,-4 0 0,0 0 0,0 0 0,0 0 0,0 0 0,0 0 0,0 0 0,0-3 0,5-2 0,-4 1 0,7-4 0,-6 8 0,6-8 0,-7 7 0,8-6 0,-4 6 0,0-2 0,3-1 0,-3 3 0,5-6 0,-1 6 0,0-3 0,-5 4 0,4 0 0,-4 0 0,5 0 0,-1 0 0,0 0 0,1 0 0,-1 0 0,0 0 0,1 3 0,-1-2 0,0 4 0,0-2 0,-1 3 0,1 0 0,0 0 0,0 0 0,0 6 0,-3 6 0,-2 7 0,-3 6 0,0-1 0,0 1 0,0-5 0,0 3 0,0-8 0,0 9 0,-4-9 0,3 4 0,-9 0 0,9 1 0,-4 4 0,0 1 0,3-1 0,-8 1 0,9 0 0,-10-1 0,10 1 0,-4 5 0,-1-4 0,5 4 0,-4-5 0,5 5 0,-5-4 0,3 11 0,-3-11 0,5 10 0,0-5 0,-5 1 0,4-2 0,-4-5 0,5 0 0,-6-1 0,5 1 0,-4-5 0,5-1 0,0-5 0,0 4 0,0 2 0,0 5 0,0 0 0,-5-1 0,3 1 0,-3-1 0,0 1 0,4 0 0,-4-5 0,5 3 0,-5-8 0,4 9 0,-3 1 0,-2 2 0,5 3 0,-4 0 0,0-4 0,3 5 0,-8-7 0,9 1 0,-4-5 0,1-5 0,3-2 0,-3-6 0,4 2 0,0-3 0,0 0 0,-4-3 0,3 3 0,-2-10 0,3-6 0,0-8 0,0-12 0,0 4 0,5-10 0,-3 4 0,10-6 0,-11 1 0,5-1 0,-6 1 0,0-1 0,0 1 0,0 5 0,0-4 0,0 10 0,5-5 0,-4 1 0,10 4 0,-5-5 0,6 1 0,0 4 0,1-9 0,-1 8 0,1-9 0,4 10 0,-3-10 0,3 10 0,0-4 0,-3-1 0,2 10 0,1-9 0,-5 10 0,5-4 0,0-1 0,-5 5 0,4 1 0,-11 9 0,4-4 0,-8 7 0,8-6 0,-8 6 0,3-2 0,-4 3 0,5-4 0,-4 3 0,7-2 0,-7 3 0,3 0 0,-4 0 0,0 0 0,0 0 0,0 0 0,0 1 0,0-1 0,0 1 0,0-1 0,0 1 0,0-1 0,0 1 0,0 0 0,0-1 0,0 0 0,0 0 0,0 0 0,0 0 0,0-4 0,0 0 0,0-9 0,0 4 0,0-9 0,0 9 0,0-4 0,0 5 0,0 0 0,0 3 0,0 1 0,3 4 0,1 3 0,1 8 0,-2 13 0,-3 10 0,0 4 0,0 4 0,0-4 0,-5-1 0,4 5 0,-5-4 0,6 0 0,0-2 0,0 0 0,0 2 0,0 6 0,0 6 0,0 2 0,0 6 0,0 1 0,0-1 0,0-6 0,0-2 0,0-7 0,0-5 0,0-2 0,0-5 0,0-5 0,0 3 0,0-8 0,0 4 0,0-5 0,0 0 0,0 0 0,0 0 0,-4 1 0,3-1 0,-4 0 0,1 0 0,3 0 0,-8 0 0,8 5 0,-8-4 0,8 14 0,-9-7 0,9 8 0,-9-6 0,3 1 0,1-5 0,0-1 0,3-9 0,2 0 0,-3-4 0,0-3 0,0-5 0,-1-10 0,-5-19 0,9-9 0,-3 6 0,1-2-414,3 4 1,0 0 413,0-4 0,0 1 0,0 0 0,0 1 0,0-20 0,0 23 0,0 1 0,0-22-67,0 6 67,0 1 0,0 14 0,0-6 0,0 11 0,0-17 0,0 10 0,0-18 0,0 5 0,7-7 0,0 7 0,7 2 825,-1 7-825,0 5 69,-6 6-69,2 7 0,-7 9 0,2-4 0,-4 7 0,0-2 0,4 3 0,-3-4 0,2 0 0,-3-1 0,0-2 0,4 6 0,-3-3 0,3 4 0,-4 0 0,3 0 0,-2 1 0,3-1 0,0 0 0,-3 0 0,2 0 0,1 3 0,0 1 0,4 2 0,-4 6 0,-1 7 0,-3 6 0,0 12 0,0 1 0,0 12 0,0 2-322,0-12 1,0 1 321,0 15 0,3-13 0,2 1 0,-1-6 0,1 0 0,3 4 0,1 1 0,-1 2 0,1 1-542,4-1 0,-1 0 542,-2-2 0,-1-1 0,4 3 0,-1 1 0,-3-5 0,-1 0 0,-4-4 0,1 0-77,2 0 1,0-2 76,-6 17 0,6-2 0,-7-12 603,0-6-603,0-11 1110,0-6-1110,0-3 167,0 0-167,0-33 0,0 5 0,0-36 0,0 12-584,0-6 584,0 22 0,0-1 0,0 0 0,0 0 0,0 0 0,0-1 0,0-2 0,0 0 0,0-20 0,0 23 0,0 1 0,0-23 0,0 1 0,0 6 0,0-5 0,0 12 0,0-6 0,0 18 0,0-2 0,0 14 0,0-1 584,0 7-584,0 3 0,0 0 0,0 5 0,0 5 0,0 11 0,0 5 0,0 0 0,0 9 0,-5-7 0,-2 14 0,0-5 0,-6 13 0,6-4 0,-8 11 0,8-6 0,-7 8 0,13 0 0,-12-7 0,12 4 0,-11-10 0,10 11 0,-10-12 0,11 5 0,-11-7 0,11-5 0,-5-6 0,1-8 0,4-7 0,-3-2 0,0-5 0,3-18 0,-2-22 0,-1 6 0,0-4-632,3-6 0,0-1 632,-3 1 0,0-1-991,4-19 0,0 0 991,-4 19 0,0 1 0,3-20 0,0 0 0,-2 18 0,-1 3-352,4-2 1,0 0 351,0 5 0,0 1 0,0 4 0,0 2 0,0-11 0,0-3 1086,0 11-1086,5 0 2027,1 6-2027,5 3 836,-1 11-836,-1-2 0,-1 11 0,-3 2 0,-2 18 0,-3 1 0,0 18 0,0-4 0,0 20 0,0-11-603,0-5 1,0 3 602,0-6 0,0 0 0,0 8 0,0 0 0,0-6 0,0 1-276,0-2 1,0 0 275,0 20 0,0-23 0,0-1 0,0 16 0,0-2 0,0-17 0,0-3 0,0-13 1171,0-2-1171,3-5 585,-2-4-585,8-18 0,-7-5 0,3-9 0,2-11 0,-5 3 0,4-6 0,-6 2 0,0 12 0,5 6 0,-4 7 0,3 5 0,0 3 0,-3 2 0,6 6 0,-2 0 0,3 3 0,0 0 0,0 2 0,-3 10 0,-2 16 0,-3 6 0,0 17 0,0-12 0,0 12 0,0-5 0,0-1 0,0 0 0,6-8 0,-4 1 0,9-7 0,-10 5 0,9-10 0,-9 0 0,9-7 0,-9-5 0,4-4 0,-2 0 0,2-4 0,3-3 0,-4-18 0,0-20 0,-4-14 0,0 11 0,0-1-509,0 7 1,0 0 508,0-8 0,0 1 0,0 3 0,0 2 0,0 2 0,0 1-168,0 1 0,0 0 168,0-23 0,0 13 0,0-3 0,0 17 0,0-10 1000,0 4-1000,0 0 353,6-4-353,-5 10 0,9 0 0,-9 7 0,4 9 0,-1 0 0,-4 4 0,4 0 0,-4 1 0,0 3 0,0 7 0,0 5 0,0 4 0,-4 0 0,-2 0 0,-4 0 0,5 5 0,0 13 0,5 16 0,0-14 0,0 3-1299,0 13 1,0 2 1298,0 5 0,0 2-1068,0-11 0,0 2 1,0 0 1067,0 1 0,0 0 0,0-1 0,0-9 0,1-1 0,-2 0-538,-2 8 1,0 1-1,0-5 538,2 0 0,-1-1-445,-2 13 1,-1-2 444,1-16 0,1-2 860,2-1 0,0-1-860,-5 6 3032,6-8-3032,0-17 2090,0-5-2090,0-4 1389,-3-3-1389,2-7 71,-2-21-71,-4-10 0,6 2 0,0-3-646,-2 0 1,0-2 645,3-6 0,0-2-1025,-5-3 1,1-2 1024,3 0 0,0 0 0,-4 8 0,1 1 0,3-12 0,2 2-621,-1 18 0,0 1 621,0-16 0,0 0 0,0 13 0,0 0 0,0-4 0,0 1-170,0 7 1,0 2 169,0-1 0,0 1 0,0-16 1046,0 8-1046,0 7 1985,4 11-1985,-3 1 1452,4 5-1452,-2 4 438,-2 0-438,3 4 0,-4 0 0,4 0 0,-3 5 0,2 5 0,-3 6 0,0 4 0,0 5 0,0 1 0,0 4 0,0 7 0,0 1 0,0 12 0,0-5 0,7 12 0,0-18 0,5 0 0,6-4 0,-7-16 0,5 7 0,-7-14 0,-1-3 0,0-1 0,2-13 0,1-8 0,-4-13 0,-1-5 0,-6-1 0,0 1 0,0-1 0,0 1 0,0-1 0,0 1 0,0-1 0,0 6 0,0-4 0,0 10 0,0-10 0,5 10 0,1-5 0,6 7 0,-1-1 0,0 5 0,0-3 0,-5 11 0,3-6 0,-4 11 0,0 3 0,-2 8 0,-3 11 0,0 0 0,0 8 0,0 3 0,0 6 0,0 5 0,0-7 0,0 1-814,0 27 814,0-20 0,0 3-613,0 3 0,0 0 613,0-11 0,0 1 0,0 8 0,0 4 0,0-6 0,0 18 0,0 1 0,0-1 0,7-8 0,-6-11 0,0-1-43,5 10 43,-6 4 0,0-15 0,0 1 0,0-1 762,0-5-762,0 4 1273,0-10-1273,0 4 48,0-10-48,0-1 0,0-9 0,0 0 0,0-4 0,0-8 0,0-13 0,0-17 0,0-14 0,0 12 0,0-2-1010,1-4 0,-2-3 1010,-3-12 0,-1-3-1116,4 13 0,0-1 0,0 0 1116,-2-5 0,0 0 0,0 1 0,2 9 0,2 1 0,-1-1-648,0-6 1,0-1 0,0 2 647,0-3 0,0 2-589,0-10 0,0 1 589,0 9 0,0 3 0,0 3 0,0 3 1209,0-18-1209,0 4 2925,5 20-2925,1 2 2378,6 5-2378,-1 5 1818,-5 1-1818,3 5 158,-4 6-158,0-1 0,2 9 0,-3-3 0,4 3 0,-1 0 0,-3 3 0,-1 4 0,-3 8 0,0 5 0,0 10 0,0 2 0,0 5 0,0-6 0,0-1 0,0 7-589,0 9 1,0 1 588,0 7 0,0-5 0,0 0 0,0 9 0,0-17 0,0 2 0,0-10 0,0 0 0,0 12 0,0 0 0,0-4 0,0-1 0,0-3 0,0-2-127,0-5 1,0 0 126,0 23 0,0-8 0,0 0 0,0-14 0,0 0 0,0-7 0,0 1 1161,0-1-1161,0-4 269,0-1-269,0-8 0,0-2 0,0-3 0,0 0 0,0 0 0,4-3 0,0 0 0,4-3 0,-1 0 0,1-3 0,-1 0 0,-3-2 0,3-1 0,-6 1 0,6 2 0,-3 1 0,4 2 0,0 0 0,0 0 0,0 2 0,1 5 0,0 0 0,0 2 0,-1-3 0,1 0 0,-1 0 0,0 0 0,0-1 0,0 1 0,0 0 0,1 0 0,-1 0 0,0 0 0,1 0 0,-1 0 0,1-3 0,-2 0 0,-2-8 0,-2 1 0,-3-4 0,4 2 0,-3-4 0,2 4 0,-3-4 0,4 4 0,-3-4 0,7 3 0,-3-6 0,4 3 0,2-9 0,-1 3 0,0-2 0,1-1 0,0-1 0,0 0 0,0-4 0,-1 9 0,2-14 0,-1 7 0,8-14 0,-6 10 0,14-17 0,-7 10 0,8-11 0,-8 6 0,5 0 0,-10 1 0,10-1 0,-11 7 0,4 0 0,-6 7 0,-1-1 0,1 0 0,-1 0 0,-4 1 0,3-1 0,-9 0 0,9 5 0,-9 1 0,8 1 0,-7 2 0,3 1 0,-5 2 0,0 2 0,4-3 0,-3 3 0,4-6 0,-5 5 0,4-7 0,-3 5 0,8 0 0,-8 3 0,4-2 0,-2 6 0,2-3 0,-1 4 0,4 0 0,-3 0 0,3 1 0,-1 1 0,1 2 0,0 2 0,0 0 0,0 0 0,0 0 0,0 0 0,0 0 0,0 0 0,1 0 0,-1 0 0,0 3 0,0 0 0,1 0 0,-1 2 0,0-2 0,0 1 0,0-2 0,0 1 0,1-3 0,-1 3 0,0-3 0,1 3 0,-1-3 0,0 3 0,1-1 0,-1-1 0,0 4 0,0-2 0,1 3 0,-2 0 0,-2-1 0,2 1 0,-6 0 0,2 0 0,-3 0 0,4 0 0,-3 0 0,3-1 0,0 5 0,-3-3 0,4 2 0,-5-3 0,0 4 0,3-3 0,-2 2 0,3 1 0,-4 0 0,0 1 0,0 2 0,5 2 0,-4 0 0,5 4 0,-6 0 0,0-4 0,0 4 0,5-1 0,-4-2 0,4 7 0,-5-8 0,5 9 0,-3-9 0,3 9 0,-5-4 0,5 4 0,-4 1 0,4 5 0,0-4 0,-3 10 0,3-4 0,1 5 0,-5-5 0,10-2 0,-10-5 0,5 0 0,-1-1 0,-4 1 0,4-5 0,0-1 0,-4-1 0,3 2 0,0 0 0,-2-1 0,2 0 0,0-4 0,-3 4 0,4-5 0,-1 0 0,-3 5 0,4 1 0,-1 0 0,-3 9 0,9-8 0,-9 9 0,9-5 0,-8 5 0,7-8 0,-8 7 0,9-9 0,-9 4 0,9 1 0,-3 0 0,4-1 0,1 1 0,5 10 0,-10-7 0,9 7 0,-11-15 0,6-1 0,-1-5 0,-5 0 0,4-3 0,-9-2 0,4-3 0,-4 0 0,4 0 0,0 0 0,1-1 0,-2 1 0,1-3 0,-3 3 0,6-3 0,-2 3 0,3-1 0,0 1 0,-1-3 0,0-1 0,1-4 0,-4-5 0,-1-3 0,-3-4 0,0-5 0,0-1 0,0-5 0,0 1 0,0-1 0,0-6 0,0 5 0,5-4 0,-4 5 0,9 5 0,-9-3 0,8 7 0,-8-7 0,3 7 0,1-7 0,2 3 0,4-5 0,2-5 0,5-2 0,1 0 0,1-4 0,4 4 0,-5 0 0,7-4 0,-1 4 0,1-5 0,-1 5 0,0 2 0,-2 5 0,0 0 0,0 1 0,0-1 0,-6 5 0,0-3 0,-2 7 0,-4-3 0,8 5 0,-7-5 0,2 4 0,-2-9 0,2 9 0,-1-8 0,1 7 0,-3-3 0,-1 5 0,0 0 0,0 0 0,-1 0 0,1 3 0,-5 2 0,3-1 0,-7 3 0,4-3 0,-2 4 0,-2-3 0,7 2 0,-7-6 0,6 6 0,-6-6 0,7 2 0,-3 0 0,0-2 0,3 3 0,-2-4 0,4-1 0,0 1 0,0-5 0,0 4 0,-4-4 0,3 5 0,-2-5 0,2 8 0,-3-7 0,1 4 0,-2 3 0,4-5 0,-4 9 0,4-6 0,-5 6 0,6-6 0,-1 6 0,-4-2 0,2 3 0,-2 0 0,0 0 0,2 0 0,-2 0 0,3 2 0,0-1 0,1 2 0,-1-1 0,0-1 0,1 2 0,-1-1 0,1-1 0,-1 4 0,0-1 0,1-1 0,-1 2 0,0-1 0,0 2 0,1 0 0,-1 0 0,6 0 0,-5 0 0,14 0 0,-13 0 0,7 0 0,-8 0 0,-1 0 0,0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2T23:53:00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1899 1 24575,'3'-1'0,"-1"1"0,-2 8 0,0 4 0,0 21 0,0 2 0,0-1 0,0 4-1027,0-3 0,0 1 1027,0 10 0,0 0 0,0-10 0,0-1-692,0 5 0,0-1 692,0-8 0,0-1 0,0 7 0,0 1-335,0-8 0,0 0 335,0 0 0,0-3-29,0 11 29,0 5 0,0-11 0,0 4 0,0 1 0,0 1 687,0-13 1,0 0-688,0 20 0,0-17 0,0 0 0,2-2 0,1 0 0,-2 3 0,-1 0 0,3 0 0,-1 0 0,-2 3 0,0 1 0,0-3 0,0-1 0,0 0 0,0 1 0,0-2 0,0-1 0,0-1 0,0 0 0,0 0 0,0-1 0,2 1 0,0-2 0,0 20 0,2-1 0,-4-5 0,0 5 0,4-5 0,-3 5 0,4 1 0,-1-1 0,-3 1 0,4-6 0,-5 4 1440,3-10-1440,-2 5 784,3-6-784,0 0 35,-3-5-35,3 4 503,0-4-503,-3 0 0,3-1 0,-4 1 0,3-9 0,-2 7 0,1-11 0,-2-1 0,0-1 0,3-5 0,-2 5 0,1-5 0,1 4 0,-2-1 0,4 3 0,-4-1 0,5 1 0,-5 4 0,2-4 0,-3 4 0,0-5 0,0 1 0,0-3 0,0 2 0,0-6 0,0 3 0,0-3 0,0 0 0,2 0 0,-1-7 0,1-16 0,-2 9 0,0-10 0</inkml:trace>
  <inkml:trace contextRef="#ctx0" brushRef="#br0" timeOffset="2134">1 1451 24575,'25'0'0,"17"0"0,-13 0 0,2 0-1783,6 0 0,3 0 1783,4 0 0,16 0-319,-31 1 0,8-1 1,6 0-1,5 1 1,5-1-1,4 1 1,4 0-1,2-1 1,3 1-1,1 0 1,0 0-1,1 0 1,-2 0-1,0 0 0,-2-1 1,-4 1-1,-2 0 1,-5 0-1,-4 0 1,-6-1 318,16 2 0,-9-1 0,-4 0 0,-3 0 0,2 0 0,6 0 0,8 0-111,-16 0 0,5 0 0,6-1 0,4 1 0,4 0 0,2 0 0,3-1 0,0 1 0,1 0 0,0-1 0,-1 1 0,-1 0 0,-4 0 0,-2 0 0,-4-1 0,-5 1 0,-6 0 0,-5 0 1,-8 0-1,-7 0 111,9 1 0,-10 0-2,5-2 0,-1 0 2,15 0 0,5 0 0,-11 0 0,4 0 0,1 0 0,-5 0 0,11 0 0,-11 3 0,4-2 835,-6 3-835,0-4 4535,1 0-4535,-1 0 6780,-5 0-6780,4 0 10,-10 0-10,0 0 0,-2 0 0,-7 0 0,2 2 0,-4-1 0,-3 1 0,3-2 0,-7 3 0,3-3 0,-4 2 0,1-2 0,-1 0 0,1 0 0,-4 2 0,3-1 0,-5 3 0,4-3 0,-1 1 0,2-2 0,0 0 0,0 0 0,4 0 0,1 0 0,3 0 0,5 0 0,1 0 0,4 0 0,0 0 0,0 0 0,0 0 0,0 0 0,-4 0 0,3 0 0,-8 0 0,4 0 0,-5 0 0,-3 0 0,-1 0 0,-3 0 0,-1 0 0,1 0 0,-3 0 0,-1 0 0</inkml:trace>
  <inkml:trace contextRef="#ctx0" brushRef="#br0" timeOffset="60964">2897 3090 24575,'0'3'0,"0"-1"0</inkml:trace>
  <inkml:trace contextRef="#ctx0" brushRef="#br0" timeOffset="57187">2893 67 24575,'3'4'0,"-1"-1"0,-2-2 0</inkml:trace>
  <inkml:trace contextRef="#ctx0" brushRef="#br0" timeOffset="57643">2897 519 24575,'0'11'0,"0"-2"0</inkml:trace>
  <inkml:trace contextRef="#ctx0" brushRef="#br0" timeOffset="58062">2897 804 24575,'0'2'0,"0"0"0</inkml:trace>
  <inkml:trace contextRef="#ctx0" brushRef="#br0" timeOffset="58459">2897 962 24575,'0'3'0,"0"-1"0</inkml:trace>
  <inkml:trace contextRef="#ctx0" brushRef="#br0" timeOffset="58726">2897 1301 24575,'0'-2'0,"0"0"0</inkml:trace>
  <inkml:trace contextRef="#ctx0" brushRef="#br0" timeOffset="59159">2897 1325 24575,'0'7'0,"0"-2"0</inkml:trace>
  <inkml:trace contextRef="#ctx0" brushRef="#br0" timeOffset="59444">2897 1597 24575,'0'0'0</inkml:trace>
  <inkml:trace contextRef="#ctx0" brushRef="#br0" timeOffset="59711">2897 1865 24575,'0'6'0,"0"0"0</inkml:trace>
  <inkml:trace contextRef="#ctx0" brushRef="#br0" timeOffset="59961">2897 2129 24575,'0'3'0,"0"-1"0</inkml:trace>
  <inkml:trace contextRef="#ctx0" brushRef="#br0" timeOffset="60268">2897 2333 24575,'0'10'0,"0"-1"0</inkml:trace>
  <inkml:trace contextRef="#ctx0" brushRef="#br0" timeOffset="60584">2897 2532 24575,'0'3'0,"0"-1"0</inkml:trace>
  <inkml:trace contextRef="#ctx0" brushRef="#br0" timeOffset="64470">25 1583 24575,'48'0'0,"0"0"0,0 0 0,0 0 0,0 0 0,0 0 0,4 0 0,3 0 0,-3 0 0,-8 0 0,-13 0 0,-8 0 0,1 0 0,-1 0 0,0 0 0,5 0 0,-3 0 0,3 3 0,-4-3 0,-1 3 0,5 1 0,-3-3 0,6 5 0,2 1 0,0-5 0,22 8 0,-33-7 0,-4 0 0,5 1 0,1 2 0,-1-2 0,0 0 0,0 2 0,0-3 0,6 5 0,-5-2 0,5 2 0,-1 2 0,-3-2 0,3 6 0,-5-4 0,0 1 0,6 2 0,-9-5 0,7 5 0,-8-6 0,4 3 0,-4-1 0,3-2 0,-8 4 0,8-3 0,-8 3 0,8-1 0,-8 2 0,8-2 0,-3 2 0,4-1 0,-4 1 0,3 2 0,-3-2 0,0 5 0,4-3 0,-4 3 0,6 1 0,-2-4 0,-1 7 0,0-7 0,-6 6 0,2-7 0,-3 7 0,-1-8 0,0 4 0,-4-4 0,3-1 0,-6 1 0,5 0 0,-4-1 0,4 1 0,-4 3 0,5-2 0,-6 3 0,7-1 0,-6 2 0,2-1 0,5 12 0,-7-13 0,7 14 0,-5-13 0,-1 4 0,2 5 0,-3-3 0,4 3 0,0-5 0,0 1 0,2-1 0,-5 1 0,2-1 0,-1-4 0,-2 0 0,2 0 0,-3-4 0,3 4 0,-3-5 0,6 5 0,-5-4 0,6 8 0,-6-7 0,6 6 0,-6-3 0,7 4 0,-4-3 0,0 2 0,3-2 0,-6-1 0,2 0 0,-3-4 0,3 4 0,-4-6 0,4 6 0,-5-10 0,2 5 0,-1-3 0,1 4 0,-1 0 0,1-1 0,0 5 0,-3-3 0,2 6 0,-2-6 0,4 6 0,-2-6 0,2 6 0,-4-6 0,3 6 0,-4-6 0,2 6 0,0-6 0,0 6 0,-2-6 0,4 6 0,-3-6 0,0 2 0,2-3 0,-5 0 0,5-1 0,-6 1 0,6-3 0,-3 2 0,0-3 0,3 4 0,-2 5 0,2-4 0,1 3 0,-3-7 0,-1-1 0,-3-3 0,0 0 0,0-2 0,0-1 0</inkml:trace>
  <inkml:trace contextRef="#ctx0" brushRef="#br0" timeOffset="68240">2983 96 24575,'0'4'0,"0"4"0,0 0 0,9 19 0,7 13 0,-3-7 0,-1-3 0,1 3 0,2 7 0,-4-13 0,-5-18 0,-3 2 0,1 1 0,2 0 0,-3-1 0,4 1 0,0 0 0,-1-1 0,1 1 0,-1 0 0,-2-1 0,2 5 0,-2-3 0,4 6 0,-1-3 0,1 5 0,-1-5 0,0 0 0,0-1 0,0-2 0,-1-1 0,1-1 0,-2-5 0,1 2 0,0-3 0,-1 0 0,-1 0 0,0-1 0,0 4 0,2-2 0,0 5 0,0-2 0,4 0 0,0 2 0,0-2 0,3 2 0,-6 1 0,6 0 0,-3-1 0,3 1 0,0 0 0,-2-1 0,2 5 0,-2-4 0,3 4 0,0-1 0,-1-2 0,2 3 0,-2-5 0,-3-2 0,2 2 0,-2-3 0,0 1 0,2 2 0,-2-2 0,0-1 0,5 5 0,-5-3 0,2 0 0,1 1 0,-7-5 0,7 2 0,-4 0 0,1-2 0,3 3 0,-7-4 0,6 3 0,-2-2 0,0 2 0,2-2 0,-5-1 0,5 3 0,-2-2 0,0 2 0,2-2 0,-5-1 0,5 0 0,-2 1 0,0-1 0,2 1 0,-2-1 0,3 1 0,-3 2 0,3-1 0,-3 1 0,3-2 0,1 0 0,-4 2 0,2-1 0,-1 1 0,2-2 0,-3-1 0,2 1 0,-5-1 0,5 1 0,-6-1 0,3 0 0,0 0 0,-2 0 0,2-2 0,0 2 0,-3-2 0,3 0 0,-3 1 0,2-3 0,-1 3 0,2-3 0,-4 3 0,1-3 0,3 3 0,-3-3 0,3 4 0,-3-5 0,-1 5 0,1-5 0,3 2 0,-3 0 0,3-1 0,-3 3 0,3-3 0,-3 1 0,6 0 0,-6 1 0,5 0 0,-4-1 0,2-2 0,-4 2 0,4-1 0,-2 3 0,2-4 0,-4 3 0,4-3 0,-3 0 0,3 2 0,0-2 0,-2 5 0,2-5 0,-4 2 0,4 1 0,-2-2 0,5 4 0,-6-5 0,3 5 0,0-4 0,-2 3 0,5-3 0,-5 3 0,2-4 0,-4 3 0,1-1 0,-1-2 0,1 2 0,-1-2 0,1 0 0,-1 0 0,1 0 0,0 0 0,-1 0 0,-4-1 0,0 0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02:58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2988 24575,'19'-15'0,"0"-1"0,-1 1 0,-2 2 0,1 2 0,-2 0 0,4-5 0,-2 6 0,-2-5 0,3 3 0,-5 2 0,0 0 0,-1 2 0,-3 1 0,0-1 0,-3 3 0,-1 0 0,0 1 0,0 1 0,-2 0 0,2 0 0,-2 0 0,-1 0 0,3-1 0,-2 1 0,2 0 0,0 0 0,0 0 0,0-2 0,1-1 0,0-1 0,3-3 0,5 1 0,1-4 0,7 1 0,-7-1 0,8-2 0,-9 5 0,5-4 0,-3 6 0,-2-2 0,-1 1 0,-1 2 0,-6-1 0,6 3 0,-5-2 0,1 3 0,-3-1 0,0 1 0,1 1 0,-1 0 0,0 0 0,0 0 0,0 1 0,0-1 0,1-1 0,-1 1 0,0-2 0,0 1 0,0 1 0,0 0 0,1 0 0,-1 0 0,0-2 0,0 1 0,1-3 0,-1 3 0,1-3 0,3 3 0,-3-3 0,3 3 0,-4-1 0,1 0 0,-1 1 0,0-1 0,0 4 0,1-2 0,-4 1 0,3 0 0,-2-1 0,0 2 0,1-3 0,-1 1 0,2 0 0,-2 0 0,1 0 0,-1 0 0,0-1 0,2 1 0,-3 0 0,6-2 0,-2 0 0,1 0 0,-1-2 0,0 1 0,2-1 0,3-3 0,5 1 0,-1-3 0,2 0 0,3-5 0,0 2 0,7-6 0,-7 6 0,4-3 0,-3 0 0,4 3 0,0-4 0,0 4 0,-2 3 0,-4-1 0,-3 4 0,-3-1 0,-1 3 0,1-3 0,0 1 0,0 1 0,-4 1 0,3 1 0,-3-1 0,0-1 0,3 1 0,-3-1 0,7 0 0,-2-2 0,4-1 0,-1 0 0,4-6 0,2 4 0,2-5 0,0 3 0,-1 0 0,0 0 0,0 0 0,11-7 0,-8 6 0,2-3 0,-6 5 0,-8 3 0,6 0 0,-6-2 0,2 4 0,-4-1 0,-1 3 0,0-1 0,0 1 0,0-1 0,0 1 0,0-1 0,1 1 0,-4-1 0,6 2 0,-4-1 0,6-2 0,-5 1 0,7-5 0,-6 4 0,10-5 0,-6 5 0,3-4 0,0 4 0,-6-1 0,2 2 0,-4 0 0,3-3 0,-2 5 0,2-3 0,-6 3 0,0 3 0,-4-3 0,3 1 0,-2 2 0,2-2 0,1 1 0,0-1 0,3-1 0,0 0 0,0-1 0,0 1 0,0-1 0,0-1 0,1 1 0,3-1 0,-2-2 0,7-2 0,-5-2 0,5 3 0,-9-2 0,4 4 0,-7-1 0,1 3 0,-2 1 0,-2-1 0,0 2 0,2-4 0,-2 3 0,2-3 0,-2 4 0,0-1 0,-1 1 0,1 0 0,-1 1 0,0-1 0,-2 2 0,2 0 0,-5 0 0,5-3 0,-4 3 0,4-1 0,-5 1 0,5 3 0,-5-2 0,3 2 0</inkml:trace>
  <inkml:trace contextRef="#ctx0" brushRef="#br0" timeOffset="1814">2812 1294 24575,'-5'-1'0,"-3"0"0,0 1 0,-4 0 0,-1-2 0,-3-1 0,-1-1 0,-4 0 0,-1 0 0,1-1 0,-21 0 0,-4 0 0,8 2 0,-8-2 0,3 2 0,22 3 0,-1 2 0,5 0 0,-3 2 0,3 0 0,-1 2 0,-2-1 0,7 0 0,-3 1 0,7-2 0,0 3 0,4-4 0,1 3 0,2-1 0,2 0 0,0 3 0,0-1 0,0 1 0,0-1 0,0-1 0,0 1 0,0-4 0,0 2 0,0-2 0,0 0 0,0 1 0,2-1 0,1-2 0,2 1 0,0-2 0,4 0 0,0 0 0,0 0 0,2 0 0,-2 0 0,3 0 0,0 0 0,4 0 0,-3 0 0,8 0 0,-8 0 0,7 2 0,-3-2 0,4 4 0,5-1 0,2-1 0,-1 2 0,4-1 0,-3 2 0,-1-2 0,-1-1 0,0-2 0,-7 0 0,6 0 0,-8 0 0,0 0 0,-1 0 0,-4 0 0,0 0 0,3 0 0,-3 0 0,0 0 0,-1-2 0,-5 0 0,5-1 0,-4-3 0,1 2 0,-2-3 0,2 4 0,-1-5 0,2 3 0,-4-1 0,2-4 0,-4 6 0,0-5 0,-3 3 0,0-1 0,0 1 0,0-1 0,0 3 0,0-1 0,0 0 0,0 1 0,0-1 0,-3 2 0,1 0 0,-4 0 0,-2 1 0,2-1 0,-2 3 0,0-3 0,2 2 0,-6 0 0,6 1 0,-5 0 0,5 0 0,-2 0 0,-1 0 0,3 0 0,-2 0 0,3 0 0,0 0 0,0 0 0,0 0 0,-1 0 0,-2 0 0,2 0 0,-5 0 0,2 0 0,0 0 0,3 0 0,3 0 0</inkml:trace>
  <inkml:trace contextRef="#ctx0" brushRef="#br0" timeOffset="-8851">938 3057 24575,'0'-18'0,"0"-8"0,0 0 0,0-2-3558,0-2 1,0-2 3557,0 3 0,0-3 0,0 0-904,0 8 0,0 0 0,0 0 0,0-2 904,0 1 0,0-2 0,0-1 0,0 1 0,0-1-380,0-1 0,0 0 0,0-1 0,0 0 0,0-1 380,0 1 0,0-1 0,0-1 0,0 1 0,0-1 0,0 1-434,0 2 1,0 0 0,0 0 0,0 0-1,0 1 1,0 0 433,0-4 0,0 1 0,0 1 0,0-1 0,0 1 0,0-1 0,0 1 0,0 1 0,0-1 0,0 1 0,0-3 0,0 2 0,0-1 0,0-1 0,0 3 0,0 0 0,0-1 0,0 0 0,0 1 249,0 2 1,0 1 0,0 0 0,0-2 0,0-3-250,0 6 0,0-4 0,0-2 0,0-1 0,0-1 0,0 0 0,0 1 0,0 2 0,0 1 0,0 4-23,0-9 1,0 4 0,0 1-1,0-4 23,0 6 0,0-5 0,0-2 0,0-1 0,0 2 0,0 2 0,0 5 0,0 6 0,0-11 3174,0 14-3174,0-6 4747,0 6-4747,0-3 0,0-3 0,0-1 0,0-4 0,0 0-302,0 0 302,0 0 0,0 7 0,0-3 0,0 3 0,0-10 0,0 0 0,0 4 0,0 16 6022,0 3-6022,0 1 0,0 4 0,0-4 0,0 3 0,0-1 431,0 2-431,0-2 0,0-1 0,0-4 0,0 2 0,0-2 0,0 2 0,0 1 0,0-1 0,0 3 0,0 0 0,-2 3 0,1-1 0,-1 3 0,2-2 0</inkml:trace>
  <inkml:trace contextRef="#ctx0" brushRef="#br0" timeOffset="-7866">730 187 24575,'0'-6'0,"3"-6"0,10-4 0,6-5 0,-1 9 0,1 1 0,11-12 0,1 6 0,-2-4 0,-3 8 0,-1-2 0,2 5 0,-17 6 0,10 2 0,-16 3 0,6 1 0,-10 3 0,0 0 0,0 3 0,0-1 0,0 3 0,0 4 0,0 3 0,4 2 0,4 1 0,9 1 0,5 3-462,5 1 462,-5-1 0,4 1 0,-8-5 0,2-2 0,-9-4 0,-4-8 0,-4-3 0</inkml:trace>
  <inkml:trace contextRef="#ctx0" brushRef="#br0" timeOffset="-6425">67 2389 24575,'32'0'0,"0"0"0,11 0 0,10 0 0,-17 0 0,6 0 0,7 0 0,4 0 0,1 0 0,1 0 0,-1 0 0,-3 0 0,-5 0-1639,0 0 1,-3 0-1,-3 0 1,1 0 0,3 0-1,6 0 1514,-8 0 1,3 0 0,3 0 0,2 0 0,1 0 0,2 0 0,1 0 0,0 0-1,0 0 1,-1 0 0,0 0 0,-2 0-56,-2 0 0,1 0 1,-1 0-1,1 0 1,0 0-1,-1 0 1,0 0-1,0 0 1,-1 0-1,-1 0 1,0 0-1,-2 0 180,6 0 0,-3 0 0,-1 0 0,-1 0 0,0 0 0,1 0 0,1 0 0,1 0 0,4 0-63,-8 0 0,2 0 0,2 0 1,2 0-1,1 0 0,0 0 0,1 0 1,0 0-1,-1 0 0,-1 0 0,-1 0 1,-2 0-1,-1 0 0,-4 0 63,11 0 0,-4 0 0,-3 0 0,0 0 0,-2 0 0,2 0 0,0 0 0,2 0-203,-2 0 0,1 0 0,2 0 0,0 0 0,0 0 1,0 0-1,0 0 0,-2 0 0,-1 0 0,-2 0 203,5 0 0,-3 0 0,-1 0 0,-1 0 0,0 0 0,1 0 0,1 0 0,-1 0 0,1 0 0,2 0 0,-1 0 0,0 0 0,-1 0 0,-3 0 0,-2 0 0,4 0 0,-3 0 0,-2 0 0,0 0 0,3 0 73,0 0 0,3 0 1,1 0-1,-1 0 0,-1 0 1,-5 0-74,12 0 0,-5 0 0,5 0 0,-10 1 0,6 0 0,1-1 0,-1 1 0,-4 0 0,-10 0 0,0-1 0,-2 1 561,12 0 1,11 1-1,-5-1 1,-23 1-562,-23-2 839,-5 3 1,2-3 0,-2 2 0</inkml:trace>
  <inkml:trace contextRef="#ctx0" brushRef="#br0" timeOffset="-5308">5900 2282 24575,'19'0'0,"3"2"0,10 3 0,-12-2 0,9 6 0,-13-4 0,6 2 0,-1 4 0,-8-5 0,1 3 0,-9-5 0,-3-1 0,1 1 0,-3-1 0,2-1 0,-14 8 0,7-5 0,-14 5 0,10-5 0,-7 2 0,3-1 0,-7 2 0,6-2 0,-2 2 0,0 0 0,-8 3 0,4 1 0,-8 3 0,13-1 0,-4 0 0,5-1 0,0-3 0,1 0 0,4-4 0,1-1 0,3-3 0,2-1 0,1-1 0</inkml:trace>
  <inkml:trace contextRef="#ctx0" brushRef="#br0" timeOffset="5956">2531 691 24575,'-2'-1'0,"-1"-1"0,-1 2 0,-5 0 0,1 0 0,0 0 0,-2 2 0,7 1 0,-1 3 0,-1 20 0,3-16 0,-3 14 0,5-21 0,0 1 0,0-1 0,0 2 0,-2-2 0,1 2 0,-1-1 0,2-1 0,0 0 0,0 0 0,0 0 0,0 0 0,0 0 0,0 0 0,2-2 0,0 1 0,3-4 0,0 0 0,0-1 0,0 0 0,0 0 0,1 1 0,-1-1 0,0 1 0,3 1 0,-2-2 0,5 1 0,-2 0 0,0 0 0,2 1 0,-5 0 0,3 0 0,-1 1 0,-2 0 0,2-2 0,0 2 0,-2-3 0,2 3 0,0-3 0,-2 1 0,2 0 0,-2-1 0,-1 3 0,0-2 0,0 1 0,0 0 0,0-1 0,0 0 0,0-1 0,0-1 0,0 1 0,-2 0 0,-1 0 0,-2 0 0,0 0 0,0 0 0,0 0 0,-2 0 0,-1 0 0,-6-1 0,3 2 0,-2-1 0,0 3 0,-1-2 0,0 2 0,-3 0 0,-1 0 0,0 0 0,-7 0 0,7 0 0,-4 0 0,5 0 0,0 0 0,3 0 0,1 0 0,2 0 0,1 0 0,3 0 0,0 0 0</inkml:trace>
  <inkml:trace contextRef="#ctx0" brushRef="#br0" timeOffset="7928">2702 732 24575,'4'0'0,"13"0"0,-6 0 0,22-2 0,14 0 0,-6 0 0,0 1-316,-4-2 1,8 0-1,-11 1 316,-13 1 233,0-3-233,0 2 0,1-2 0,4-1 0,-4 0 0,9 0 714,-8 1-714,8-1 0,-9 1 0,9-4 0,-8 3 0,8-2 0,-9 3 0,4-3 0,-5 2 0,1-1 0,-1 2 0,0-3 0,0 3 0,-4-2 0,4-1 0,-8 3 0,7-4 0,-3 1 0,4 0 0,0-1 0,1 1 0,0-4 0,5 1 0,-4-2 0,5 0 0,-2 2 0,5-5 0,-4 5 0,8-6 0,-12 7 0,12-7 0,-13 6 0,11-3 0,-9 2 0,2 1 0,-3-2 0,-5 1 0,2 2 0,-8-1 0,3 2 0,-5 2 0,-1-1 0,0 1 0,0-1 0,-3 1 0,2-1 0,-2 2 0,0-3 0,0 0 0,0 1 0,0-1 0,0 1 0,0-1 0,4-2 0,-3 2 0,3-4 0,0 1 0,3-5 0,1 2 0,3-3 0,-6 4 0,2 0 0,-6 3 0,6 0 0,-6 0 0,2 1 0,-3 1 0,0 1 0,-1 4 0,0-2 0,1-1 0,-1 3 0,1-2 0,-1 0 0,0 1 0,1-3 0,-1 3 0,1-3 0,-3 3 0,0 0 0,-3 2 0,0 1 0</inkml:trace>
  <inkml:trace contextRef="#ctx0" brushRef="#br0" timeOffset="9418">4219 36 24575,'10'0'0,"0"0"0,6 0 0,-2 0 0,2 0 0,-4 0 0,0 0 0,-3 0 0,6 0 0,-8 0 0,18 0 0,-14 0 0,11 0 0,-13 0 0,2 0 0,-2 0 0,0 0 0,0 0 0,-4 0 0,0 0 0,0 0 0,0 0 0,0 0 0,6 0 0,-5 0 0,6 0 0,-8 0 0,1 0 0,0 0 0,-3-1 0,3 0 0,-5-2 0,5 3 0,-2-3 0,2 1 0,0-1 0,0 0 0,-3 1 0,2 0 0,-3-1 0,3 2 0,-3-2 0,3 1 0,-3-1 0,3 3 0,-3-3 0,3 3 0,-5-1 0,-3 5 0,-5 1 0,-1 5 0,-2 1 0,1 2 0,-4 0 0,0 3 0,1-2 0,-2 5 0,1-2 0,3-1 0,-3 1 0,8-7 0,0 3 0,1-5 0,6 0 0,-5-3 0,4-2 0,-1 0 0,2 0 0,0 0 0,0 0 0,0 1 0,0-3 0,0 1 0</inkml:trace>
  <inkml:trace contextRef="#ctx0" brushRef="#br0" timeOffset="11287">0 2841 24575,'0'5'0,"0"3"0,0 5 0,0 4 0,0 7 0,0-7 0,0 3 0,0-9 0,0 1 0,0-6 0,0 4 0,0-3 0,2-3 0,1 0 0,2-7 0,0 0 0,0 0 0,0 1 0,0-1 0,0 3 0,3-2 0,-2 2 0,5 0 0,-2 0 0,4 0 0,3 0 0,1 0 0,4 0 0,5 5 0,2 0 0,-1 5 0,-1-1 0,-9-3 0,-1 0 0,-3-2 0,-7-2 0,0 0 0</inkml:trace>
  <inkml:trace contextRef="#ctx0" brushRef="#br0" timeOffset="17587">2541 2328 24575,'0'3'0,"0"2"0,0-2 0,0 2 0,0 0 0,0 1 0,0 21 0,0-16 0,0 16 0,0-22 0,0 1 0,0-1 0,2-2 0,-1 0 0,1 2 0,0-1 0,-1 1 0,1-2 0,0 0 0,1 5 0,0-4 0,2 3 0,-5-4 0,2 0 0,0-1 0,-1 1 0,1-4 0,-2 2 0,0-2 0</inkml:trace>
  <inkml:trace contextRef="#ctx0" brushRef="#br0" timeOffset="18608">2625 2697 24575,'0'7'0,"0"1"0,0 3 0,0 5 0,0-2 0,0 5 0,0-8 0,0 5 0,0-6 0,0 3 0,0-2 0,0-1 0,0-3 0,0 1 0,0-3 0,0 2 0,0-5 0,0 1 0</inkml:trace>
  <inkml:trace contextRef="#ctx0" brushRef="#br0" timeOffset="19856">2613 2685 24575,'-6'6'0,"3"-3"0,-4 4 0,7-5 0,-5-1 0,5 1 0,-5 0 0,2 1 0,1 0 0,-3-2 0,5 2 0,-5-3 0,5 3 0,-5-3 0,2 2 0,-1-1 0,1 1 0,-1-2 0,2 2 0,-1-2 0,1 0 0</inkml:trace>
  <inkml:trace contextRef="#ctx0" brushRef="#br0" timeOffset="21389">2565 2902 24575,'15'0'0,"-1"0"0,-9 0 0,0 0 0,0 0 0,0 0 0,0 0 0,0 0 0,0 0 0,0 0 0,0 0 0,0 0 0,0 0 0,0 0 0,0 0 0,-1 0 0,1 0 0,0 0 0,-1 0 0,1 0 0,0 0 0,0 0 0,0 0 0,-3-2 0,3 2 0,-3-1 0,3 1 0,0 0 0,-3-2 0,0 1 0,-2-1 0,0 1 0</inkml:trace>
  <inkml:trace contextRef="#ctx0" brushRef="#br0" timeOffset="26759">879 755 24575,'-2'-2'0,"3"1"0,8 1 0,-3 0 0,14 0 0,-13 0 0,12 0 0,-9 0 0,3 0 0,3 0 0,-10 0 0,10 0 0,-10 0 0,2 0 0,-3 0 0,3 0 0,-2 0 0,2 0 0,-3 0 0,0 0 0,0 0 0,0 0 0,0 0 0,-3 0 0,0 0 0</inkml:trace>
  <inkml:trace contextRef="#ctx0" brushRef="#br0" timeOffset="28115">874 1366 24575,'25'0'0,"-4"0"0,-16 0 0,0 0 0,0 0 0,0 0 0,0 0 0,0 0 0,1 0 0,-1 0 0,0 0 0,3 0 0,-2 0 0,2 0 0,-3 0 0,3 0 0,-2 0 0,2 0 0,-3 0 0,1 0 0,-1 0 0,-1 0 0,-1 0 0,-1 0 0</inkml:trace>
  <inkml:trace contextRef="#ctx0" brushRef="#br0" timeOffset="29346">628 1248 24575,'0'14'0,"0"-7"0,0 11 0,0-6 0,0 5 0,0-1 0,0-3 0,0-2 0,0-1 0,0-3 0,0 0 0,0-2 0,0 0 0,0-2 0,0 2 0,0-2 0,0 2 0,0-2 0,0 0 0,0 0 0,0 0 0,0 3 0,0-2 0,2 2 0,-1-4 0,1 0 0,-2 1 0,0 0 0,0 0 0,0 0 0,0 0 0,0 0 0,0-1 0,0-1 0</inkml:trace>
  <inkml:trace contextRef="#ctx0" brushRef="#br0" timeOffset="30464">597 1206 24575,'0'10'0,"0"-1"0,-3-6 0,3 0 0,-2 0 0,-1 0 0,3 0 0,-3 0 0,1 0 0,1 1 0,-3-1 0,1-2 0,1 1 0,0-2 0</inkml:trace>
  <inkml:trace contextRef="#ctx0" brushRef="#br0" timeOffset="31313">572 1464 24575,'9'0'0,"-4"0"0,5 0 0,-6 0 0,1 0 0,-3 0 0,1 0 0</inkml:trace>
  <inkml:trace contextRef="#ctx0" brushRef="#br0" timeOffset="33075">550 696 24575,'2'-4'0,"1"1"0,5 3 0,10 0 0,5 0 0,25 0 0,3 0 0,-14 0 0,10-1 0,-11 3 0,-34 2 0,-2 1 0,0 3 0,0-1 0,0 3 0,0-2 0,-3 5 0,-1-3 0,-6 1 0,3 1 0,-5-4 0,4 5 0,-3-5 0,3 4 0,-3-4 0,1 2 0,-3-2 0,1-1 0,0 1 0,0-2 0,0-1 0,-1-1 0,1-1 0,3 1 0,-2-1 0,5-1 0,-3 0 0,4-1 0,0 0 0,3 1 0,-3 0 0,5 1 0,-2 0 0,2 0 0,4-2 0,2 0 0,5-4 0,5-2 0,-3-2 0,7-2 0,-3 1 0,5-1 0,-4-2 0,7 2 0,-6-2 0,12 1 0,-3 3 0,4 0 0,-5 4 0,4-2 0,-8 5 0,3-2 0,-9 2 0,-1 0 0,-4 0 0,-3 0 0,-1 0 0,-2 0 0,-4 0 0,1 0 0</inkml:trace>
  <inkml:trace contextRef="#ctx0" brushRef="#br0" timeOffset="35285">4525 389 24575,'-22'0'0,"5"0"0,-20 0 0,4 0 0,4 0 0,-20 0 0,18 0 0,-13 0 0,16 0 0,6 0 0,1 3 0,14 1 0,-3 0 0,10 3 0,0-1 0,0 1 0,0 1 0,0-3 0,0 2 0,0-3 0,0 1 0,0-2 0,0 0 0,0 1 0,2-1 0,1-2 0,5 1 0,1-1 0,0 0 0,2 2 0,-2-1 0,0 0 0,3 2 0,-6-3 0,2 3 0,0-1 0,-1 5 0,3 4 0,-3 2 0,1 8 0,0 0 0,1 2 0,-4 3 0,-2-6 0,-3 2 0,0-6 0,0-1 0,0-3 0,0-2 0,0-2 0,0-1 0,0-1 0,0 1 0,0-1 0,-5-1 0,-2 1 0,-5-1 0,-4 0 0,2 0 0,-2-2 0,4-1 0,0 1 0,0-2 0,4 0 0,0-2 0,5 0 0,1 0 0</inkml:trace>
  <inkml:trace contextRef="#ctx0" brushRef="#br0" timeOffset="36242">4206 571 24575,'10'0'0,"-3"0"0,4 0 0,-5 0 0,5 0 0,-5 0 0,2 0 0,-2 0 0,-1 0 0,2 0 0,2 0 0,-1 0 0,0 0 0,-3 0 0,3 0 0,-2 0 0,6 0 0,-7 0 0,4 0 0,-4 0 0,0 0 0,0 0 0,2 0 0,-3 0 0,0 0 0</inkml:trace>
  <inkml:trace contextRef="#ctx0" brushRef="#br0" timeOffset="37475">4792 375 24575,'-2'1'0,"0"3"0,-5 4 0,3 2 0,-9 1 0,2 1 0,1-1 0,-7 11 0,1 1 0,7-4 0,-5 3 0,2-2 0,9-12 0,3-1 0,-6 0 0,6 3 0,-3-1 0,0 3 0,2-1 0,-2 2 0,3 3 0,-3-3 0,2 7 0,-2-7 0,3 3 0,0-2 0,0-1 0,0 0 0,0-3 0,0 0 0,0-2 0,0-1 0,0-1 0,0-1 0,0-2 0,0 0 0,0 0 0,0 0 0,0 0 0,0 1 0,0-1 0,2-2 0,0 1 0,1-2 0,-1 0 0</inkml:trace>
  <inkml:trace contextRef="#ctx0" brushRef="#br0" timeOffset="38659">4767 635 24575,'7'-2'0,"-2"1"0,4 1 0,-3 0 0,6 0 0,-6 0 0,0 1 0,-4 1 0,-2 3 0,0 0 0,0 1 0,0 1 0,0-2 0,0 1 0,0 1 0,0-2 0,0 1 0,0 1 0,-10 21 0,7-17 0,-7 18 0,8-26 0,1 2 0,-4 0 0,5-1 0,-5 1 0,1 0 0,1-1 0,-2 1 0,2 0 0,-2-1 0,-1 1 0,-2-2 0,2 0 0,-5 1 0,5-2 0,-6-1 0,3-1 0,0 0 0,-2 0 0,5 0 0,-2 0 0,3 0 0,2-1 0,1 1 0,2-2 0</inkml:trace>
  <inkml:trace contextRef="#ctx0" brushRef="#br0" timeOffset="40156">5012 690 24575,'-5'0'0,"-3"0"0,0 0 0,-26 9 0,21-5 0,-18 7 0,26-8 0,-3 1 0,2-1 0,0 0 0,1 0 0,3 0 0,-4 1 0,1-1 0,2 0 0,-1 0 0,3 0 0,-1 0 0,0 0 0,1 0 0,-1 0 0,2 0 0,0 0 0,2-2 0,1 1 0,2-2 0,0 0 0,0 0 0,0 0 0,0 0 0,4 0 0,-4 0 0,7 0 0,-6 0 0,5 0 0,-2 0 0,0 0 0,2 0 0,-2 0 0,3 0 0,-3 0 0,3 0 0,-3 0 0,3 0 0,0 0 0,-3 0 0,2 0 0,-5 0 0,6 0 0,-7 0 0,4 0 0,-4 0 0,0 0 0,-2 0 0,-1 0 0</inkml:trace>
  <inkml:trace contextRef="#ctx0" brushRef="#br0" timeOffset="41504">5147 376 24575,'11'0'0,"8"0"0,-1 0 0,7 0 0,-7 0 0,3 0 0,-4 2 0,3 0 0,-9 4 0,4-3 0,-6 3 0,9 14 0,-1 2 0,-4-5 0,4 8 0,-3-2 0,-13-15 0,5 2 0,-6 0 0,3-2 0,-3 5 0,3-3 0,-2 6 0,2 1 0,-3 3 0,0 0 0,0 0 0,0-4 0,0 4 0,0-7 0,0 3 0,0-5 0,0 1 0,0-3 0,0 1 0,0-3 0,-3 0 0,0 1 0,-3-3 0,-2 2 0,1-1 0,-1 0 0,2-1 0,1-2 0,-3 0 0,2 0 0,-2 1 0,2-3 0,1 1 0,2-2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3T00:18:20.3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2959 6371 24575,'4'8'0,"0"0"0,-4 6 0,0-4 0,0 5 0,0-1 0,0-4 0,0 5 0,0-6 0,0-1 0,0 1 0,0 0 0,0 0 0,0 0 0,0 0 0,0-1 0,0 0 0,0 1 0,0-1 0,0 0 0,0 0 0,0 0 0,0 0 0,0 1 0,0-1 0,0-4 0,0 0 0</inkml:trace>
  <inkml:trace contextRef="#ctx0" brushRef="#br0" timeOffset="1966">2841 7247 24575,'8'0'0,"0"0"0,1 0 0,5 0 0,-4 0 0,5 0 0,-6-9 0,0 6 0,1-10 0,-1 8 0,0-4 0,0 0 0,0 0 0,0 0 0,0 0 0,-1 0 0,1 0 0,1-6 0,-5 5 0,4-5 0,-4 1 0,1-2 0,3-6 0,-8 1 0,4 0 0,-5 5 0,0-4 0,0 9 0,0-3 0,0-1 0,0 5 0,0-5 0,0 6 0,0 0 0,0 0 0,-4 1 0,-6 3 0,0 1 0,-10 4 0,4 0 0,-12 0 0,4 0 0,-4 0 0,-1 6 0,6 0 0,-12 6 0,12 3 0,-6-2 0,13 1 0,-4-3 0,9 3 0,-3-3 0,8 9 0,-4 3 0,9 7 0,-5 7 0,1 0 0,3-6 0,-9 4 0,10-5 0,-9 0 0,8-2 0,-6-12 0,7 4 0,-3-10 0,4 5 0,0-6 0,0-1 0,0 1 0,0 6 0,0-5 0,0 4 0,0-5 0,4 0 0,1 0 0,3 0 0,1 0 0,0 0 0,0 0 0,0-4 0,0-1 0,5-4 0,-3 4 0,9 1 0,-5 5 0,7 1 0,-1-1 0,0 1 0,0-1 0,0 6 0,1-5 0,-1 5 0,0-6 0,0 1 0,8-5 0,0 4 0,1-9 0,6 10 0,-13-5 0,12 6 0,-12-6 0,5 0 0,-7-6 0,-5 0 0,-1 0 0,-11 0 0,0 0 0</inkml:trace>
  <inkml:trace contextRef="#ctx0" brushRef="#br0" timeOffset="-65830">0 6467 24575,'32'0'0,"30"0"0,-12 0 0,7 0-1972,24 0 1,6 0 1971,-3 0 0,6 0-1244,0 0 1,8 0 0,0 0 1243,-11 0 0,0 0 0,4 0-537,-4 0 0,5 0 1,2 0-1,-2 0 537,-5 0 0,0 0 0,-1 0 0,2 0-777,3 0 0,2 0 1,0 0-1,1 0 777,4 0 0,1 0 0,0 0 0,0 0 0,-19 0 0,0 0 0,1 0 0,-1 0 0,2 0-387,2 0 1,1 0 0,0 0-1,1 0 1,1 0 386,3 0 0,1 0 0,0 0 0,0 0 0,-1 0 0,-3 0 0,0 0 0,-1 0 0,0 0 0,2 0 0,7 0 0,2 0 0,0 0 0,0 0 0,-2 0 0,-7 0 0,-1 0 0,-1 0 0,0 0 0,0 0-109,1 0 1,-1 0-1,0 0 1,0 0-1,-2 0 109,17 0 0,-2 0 0,-1 0 0,0 0 0,-4 0 0,-1 0 0,0 0 0,-2 0 43,-3 0 1,0 1 0,-2-1 0,0-1-44,-5-1 0,0-2 0,-1 1 0,-1 0 233,19 2 1,0 0-1,-2 0-233,-6-2 0,0-2 0,0 1 0,0 0 0,0 0 0,1 0 0,-2-1 0,1 0 0,1 0 0,6 0 0,1 0 0,-1 0 0,-5 0 0,-1 1 0,2 1 242,-16 2 1,2 1-1,0 0 1,-1 1-243,22-1 0,-2 1 0,2-2 0,-21-2 0,0 0 0,2-1 0,-1 1 0,-1 2 0,2 0 0,-2 1 0,0-1 0,21-3 0,-1-2 0,0 3 0,-2 2 0,1 1 0,-2 1 302,-5-1 0,-1 0 0,0 0-302,0 0 0,0 0 0,0 0 0,0 0 0,0 0 0,0 0 0,1 0 0,-1 0 0,0 0 217,-6 0 0,-1 0 0,0 0-217,0 0 0,-1 0 0,-1 0 0,-5 0 0,-1 0 0,0 0 0,1 0 0,-1 0 0,1 0 154,-1 0 1,0 0 0,1 0-155,-1-1 0,1 1 0,-1 1 0,-6 2 0,0 1 0,1-1 0,4-2 0,1-1 0,-3 2 594,24 7 1,-1 2-595,-28-6 0,2-2 0,-2 2 0,28 7 0,-4-1 0,-20-4 0,0-1 810,17 0 0,-2-1-810,-30-1 0,-1 0 0,26 2 0,0 0 0,-20-1 0,-2 1 1039,0 3 0,-1-1-1039,-6-7 0,-4 0 0,28 6 0,9-7 0,-20 7 2500,8-5-2500,-11 5 2206,0 0-2206,11-5 1454,-17 10-1454,14-10 489,-17 4-489,9 1 0,0-5 0,-9 10 0,6-10 0,-15 4 0,6 0 0,-9-4 0,-1 4 0,-7-6 0,-1 5 0,-15-4 0,-1 4 0,-7-5 0,1 0 0,0 0 0,-5 0 0,0 0 0</inkml:trace>
  <inkml:trace contextRef="#ctx0" brushRef="#br0" timeOffset="-63635">5186 8031 24575,'0'-96'0,"0"32"0,0-4 0,0-16 0,0-6-2080,0 13 1,0-4-1,0 1 2080,0 9 0,0 0 0,0-3-908,0-20 1,0-5-1,0 0 908,0 0 0,0 0 0,0-1-376,0 22 1,0-2 0,0 0 0,0-1 375,0-4 0,0-1 0,0 0 0,0 1 0,0 4 0,0 1 0,0-1 0,0-1 0,0-4 0,0 1 0,0-6 0,0-13 0,0 24 0,0-10 0,0-8 0,0-5 0,0-4 0,0 0 0,0 2 0,0 5 0,0 6 0,0 9-664,0-16 1,0 12-1,0 4 1,0-3-1,0-11 664,0 12 0,0-12 0,0-5 0,0-5 0,0 1 0,0 4 0,0 8 0,0 11 0,0 14 0,0-37 0,0 20 162,0 11 0,0-1-162,0 6 0,0-6 0,0 6 0,0-3 0,0-1 0,0-5 0,0-8 0,0 10 0,0 10 0,0 2 388,0 2 0,0-6 1,0 4-389,0-10 0,0 5 1000,0 11 1,0 1-1001,0-12 0,0 1 0,0 18 0,0-1 0,0-11 0,0-1 2249,0 7 0,0 2-2249,0 5 0,0 1 0,0 0 0,0 2 2114,0-28-2114,0 4 1702,0 11-1702,0 9 1240,0-7-1240,0 17 737,0 0-737,0 12 0,0 8 0,0-1 0,0 7 0,0 1 0,0 6 0,0 5 0,0 1 0</inkml:trace>
  <inkml:trace contextRef="#ctx0" brushRef="#br0" timeOffset="-34303">1340 4931 24575,'0'-3'0,"0"-23"0,19-30 0,8-8 0,-5 16 0,2-1-929,15-37 1,3 4 928,19 5 0,-27 27 0,-2 1 0,20-22 0,-8 21 0,0 0 0,12-21 0,-14 22 0,2 2 0,17-15 0,1-10 0,5 5 600,-7 15-600,2 2 0,21-17 0,3-1 0,-12 9 0,-4 5 0,1-1-488,-13 9 0,11-9 0,3-1 0,-5 4 0,-13 11 488,-5 5 0,-6 5 0,12-8 0,0 0-431,-9 11 0,-1 0 431,10-11 0,0 0 0,-11 11 0,0 1 0,11-12 0,-1 0 0,-8 10 0,0 1 0,7-5 0,-1-1 0,-8 7 0,-1 2 0,4 3 0,7-2 0,20-14 0,11-7 0,-5 6 0,-5 10 0,0 0 0,2-10 0,6-5 0,-4 5 0,8 8 0,-9 5 0,-27 2 0,0 1 0,25-6 0,-1 4 0,12-2 336,0-6-336,0 14 0,0-6 0,1 7 0,-12 1 0,8 8-83,-19 2 83,8 0 2646,-11 5-2646,0-5 1019,0 7-1019,-9 0 536,6 0-536,-15 0 105,6 0-105,-9 0 0,-1 0 0,1 0 0,-8 5 0,6 3 0,-14 4 0,6 0 0,-7 0 0,-1-1 0,0 1 0,1 5 0,-1-4 0,-6 3 0,5 0 0,-5-4 0,7 10 0,-7-10 0,5 5 0,-10-1 0,10-3 0,-10 3 0,10 1 0,-11-6 0,5 5 0,0-1 0,-5-3 0,6 10 0,-1-10 0,-3 10 0,9-9 0,-9 9 0,9-9 0,-4 9 0,0-4 0,4 0 0,-10-2 0,10 0 0,-11-4 0,6 10 0,-1-10 0,-4 4 0,10 0 0,-10 2 0,10 0 0,-9 4 0,3-10 0,0 10 0,-4-5 0,4 0 0,-4 5 0,-2-11 0,0 5 0,1 0 0,5-4 0,-3 10 0,4-4 0,-6 0 0,0 3 0,5-3 0,-3 5 0,9 0 0,-2 8 0,-2-5 0,6 5 0,-11-8 0,9 1 0,-9-1 0,9 0 0,-9 1 0,9-1 0,-4 0 0,7 8 0,-7-5 0,6 5 0,-6-8 0,0 0 0,6 8 0,-5-5 0,0 5 0,5 0 0,-4 2 0,6 0 0,0 6 0,2 3 0,-1 2 0,2 6 0,-2-9 0,0-1 0,-1-7 0,0 6 0,0-6 0,1 8 0,0 0 0,9 2 0,-7-1 0,19 19 0,-18-16 0,9 14 0,-6-24 0,-4 4 0,2-12 0,-6 4 0,-1-7 0,-1-1 0,0 0 0,9 2 0,-7-1 0,6 1 0,-8-7 0,1 4 0,-1-9 0,0 4 0,8-4 0,-5-2 0,5 2 0,-8-7 0,0-1 0,8-5 0,-5 0 0,22 0 0,-13 7 0,15-6 0,-9 5 0,0-6 0,9 0 0,12 0 0,-15 0 0,10 0 0,-24 0 0,0 0 0,5 0 0,-5-6 0,8 5 0,-8-11 0,6 5 0,-6-6 0,8-1 0,-8 7 0,6-5 0,-6 4 0,0-5 0,6 6 0,-6-5 0,7 5 0,1-7 0,0 0 0,0 1 0,0-1 0,-1 0 0,1-5 0,0 3 0,9-4 0,-7 0 0,8 4 0,-1-5 0,3 6 0,-1 1 0,8-2 0,-17 2 0,17 6 0,-17 2 0,17 6 0,-17 0 0,34 0 0,-29 0 0,21 0 0,-19 0 0,-7 0 0,7 0 0,-9 0 0,0 0 0,-8 0 0,6 0 0,-14 0 0,14 0 0,-14 0 0,14 0 0,-6 0 0,0 0 0,6 6 0,-6 7 0,8 2 0,0 11 0,-1-5 0,-7 5 0,-1-1 0,-1 0 0,-6-2 0,14 4 0,-14-3 0,6 1 0,3 8 0,-8-7 0,9 16 0,-11-17 0,22 27 0,-22-16 0,19 10 0,-23-7 0,-1-14 0,5 6 0,-12-7 0,10-1 0,-9 0 0,4 1 0,0-1 0,3 8 0,-2-6 0,8 14 0,-8-13 0,9 12 0,-8-12 0,4 5 0,-10-8 0,3-6 0,-4 5 0,-2-10 0,0 3 0,1 1 0,-6-5 0,5 5 0,-9-6 0,8 0 0,-8 6 0,3-5 0,0 5 0,-3-7 0,8 1 0,-8 6 0,8 0 0,-4 1 0,1 3 0,3-9 0,-3 11 0,4-11 0,1 11 0,-1-11 0,2 11 0,-2-5 0,2 7 0,-1-7 0,0 5 0,0-5 0,1 7 0,-1-1 0,0-6 0,0 5 0,0-5 0,1 7 0,-1-1 0,1 0 0,-1-5 0,-1-3 0,0-5 0,-5 0 0,4 0 0,-3 0 0,-1-1 0,4 1 0,-4 4 0,1-3 0,2 3 0,-7-4 0,8 0 0,-8 0 0,8-1 0,-8 7 0,8-5 0,-8 5 0,7-6 0,-7 0 0,8-1 0,-8 1 0,4 0 0,-1 0 0,-3 0 0,3-1 0,1 1 0,-4 0 0,3-1 0,-4-11 0,0 7 0,0-7 0,0 11 0,4 1 0,2-5 0,-1 4 0,0-4 0,-1 5 0,-3 0 0,3 0 0,1-1 0,-4 1 0,3 0 0,-4 0 0,0-1 0,0 1 0,5 0 0,-4 0 0,3-1 0,-4 1 0,0 0 0,4-5 0,-3 4 0,8-3 0,-3 3 0,-1 1 0,4 0 0,-4 0 0,5 0 0,-5-1 0,4-3 0,-8 2 0,8-2 0,-8 4 0,8-5 0,-4 4 0,5-4 0,0 5 0,-5 0 0,4 0 0,-4-1 0,5 1 0,-1-1 0,-1-1 0,1-3 0,-1 3 0,1-7 0,-4 7 0,3-7 0,-7 8 0,8-8 0,-3 14 0,38 44 0,-18-14 0,4 7-1703,20 25 0,4 10 1703,-15-16 0,1 4 0,0 2-1349,5 4 0,1 2 0,0 3 1349,-9-10 0,-1 2 0,2 2 0,0-2 0,3 3 0,1 0 0,0-1 0,-3-4 0,0 6 0,-2-3 0,2 0-678,5 11 0,3 2 1,-5-9 677,-1-6 0,-4-6-358,-7-6 1,0-1 357,8 11 0,-5-9 2050,-15-21-2050,17 36 3831,-23-56-3831,-6-9 2988,-2-6-2988,-4-8 1332,0-7-1332,0-4 0,0-4 0,0 4 0,0 1 0,0 0 0,4 3 0,25-6 0,0 10 0,21-12 0,0 4 0,3 1 0,-8-4 0,3 5 0,-23 0 0,0-3 0,-9 8 0,-6-6 0,0 7 0,-1-8 0,-3 4 0,-2-4 0,-4 0 0,4 4 0,-2-3 0,2-4 0,0 1 0,-3-19 0,10 3 0,-4-14 0,6 8 0,5 1 0,-6 9 0,5-1 0,-6 7 0,0 1 0,-2 6 0,1 5 0,0-4 0,-1 4 0,0-4 0,0 0 0,-1 1 0,-3-2 0,3 1 0,-2-1 0,4-6 0,0 5 0,7-11 0,0 9 0,6-9 0,1 4 0,-1-6 0,2-7 0,7 4 0,7-25 0,16 1 0,-10-16 0,21-2-621,-22-5 621,24 2 0,-36 28 0,1-1 0,11-5 0,-1 1 0,-9 11 0,-1-2-661,19-27 0,0 0 661,-17 27 0,-2-2 0,17-34 0,2-3 0,-5 19 0,-2 2 0,-11-4 0,0-1 0,13-7 0,-2 1 0,-18 15 0,-2 0 0,17-18 0,2 2 0,-15 16 0,0 3-159,5 1 1,-1 3 158,10-28 0,7 6 0,-19 16 0,9-11 0,-17 12 0,4-1 569,-10-7-569,4 7 1340,-7 1-1340,1 1 351,-2 10-351,0 8 0,-1 2 0,0 7 0,-6 7 0,5-5 0,-10 5 0,9-7 0,-8 1 0,9-9 0,-10-1 0,5 0 0,0-6 0,-4 6 0,9 0 0,-10-16 0,11 14 0,-11-16 0,5 10 0,0 1 0,-4-1 0,9 8 0,-5 1 0,1 15 0,3-5 0,-5 11 0,6-5 0,-6 7 0,3 3 0,-2-3 0,-1 4 0,4-1 0,-4-3 0,5 4 0,0-5 0,-1 0 0,1 0 0,-4-6 0,3-1 0,-2-7 0,4 1 0,1-1 0,-6 1 0,5-1 0,-5 1 0,6 0 0,-2 5 0,2-4 0,-7 11 0,6-11 0,-5 4 0,7-13 0,-2 6 0,2-7 0,-2 15 0,0-5 0,-1 15 0,1-4 0,-2 11 0,1 0 0,-5 0 0,-1 0 0</inkml:trace>
  <inkml:trace contextRef="#ctx0" brushRef="#br0" timeOffset="-32952">16964 4472 24575,'51'-11'0,"0"0"0,-13-5 0,26 0 0,0 0 0,-29-3 0,25 4 0,-17-5 0,7 4 0,-17-3 0,6 6 0,-14-5 0,0 10 0,-9-7 0,-6 14 0,0-4 0,-1 5 0,1 0 0,0 0 0,-5 8 0,0 4 0,-5 16 0,0 5 0,0 28 0,0 6 0,0 20 0,0-11 0,7 8-607,21 4 607,2 2 0,-4-43 0,1-1 0,9 39 0,15-14 0,-16 4 0,3-19 0,-15-6 0,-4-17 0,-7-8 0,-2-9 0,-4-11 0,-2-1 0</inkml:trace>
  <inkml:trace contextRef="#ctx0" brushRef="#br0" timeOffset="-31535">16336 6676 24575,'1'-5'0,"26"1"0,-9 4 0,40 0 0,-13 0 0,41 0 0,-35 0 0,42 0 0,-34 0 0,16 0 0,-1 0 0,-1 0 0,-18 0 0,16 0 0,20 0 0,-43 0 0,23 0 0,-61 0 0,0 0 0,-5-8 0,-1 6 0,-4-6 0</inkml:trace>
  <inkml:trace contextRef="#ctx0" brushRef="#br0" timeOffset="-30161">17295 6434 24575,'3'-5'0,"7"1"0,14-2 0,-7 9 0,13-3 0,-19 10 0,5 0 0,-7 4 0,-4-4 0,-1 3 0,-4-4 0,5-4 0,-4 4 0,7-8 0,-6 7 0,15 6 0,-10-2 0,10 5 0,-8-8 0,1 1 0,0 5 0,8 11 0,1-1 0,6 6 0,-2-8 0,0 1 0,-5-1 0,-2-6 0,-5-1 0,-1-6 0,-1 0 0,1-1 0,0 1 0,0 0 0,-1-1 0,-4 1 0,-1-1 0,-11 0 0,-5 0 0,-17-4 0,-4 7 0,-8-5 0,0 7 0,0-7 0,1 5 0,-1-10 0,0 4 0,8-6 0,1 5 0,9-4 0,5 4 0,-3-5 0,9 0 0,-4 0 0,7 0 0,3 0 0,2 0 0</inkml:trace>
  <inkml:trace contextRef="#ctx0" brushRef="#br0" timeOffset="-23352">1405 6262 24575,'0'21'0,"0"-8"0,0 25 0,0-10 0,0 20 0,0-13 0,0 4 0,0-10 0,0 10 0,0-4 0,0 0 0,0-2 0,0 1 0,0-6 0,0 6 0,0-12 0,0-2 0,0-8 0,0-2 0,0-3 0,0-1 0,3-2 0,-3-1 0,3-3 0</inkml:trace>
  <inkml:trace contextRef="#ctx0" brushRef="#br0" timeOffset="-21862">1457 7251 24575,'-6'0'0,"-23"0"0,13 0 0,-37 0 0,36 0 0,-21 0 0,20 0 0,-4 0 0,5 0 0,-3 0 0,14 7 0,-6-3 0,12 11 0,0-5 0,0 5 0,0 0 0,0 0 0,0 1 0,0-1 0,0 6 0,10 31 0,-5-27 0,13 21 0,-7-42 0,5-1 0,-1-3 0,1 0 0,-1 0 0,1 0 0,-1 0 0,1 0 0,-5 0 0,4 0 0,-4-3 0,1-1 0,2-7 0,-3-1 0,1-3 0,3-1 0,-2-5 0,0-1 0,4-5 0,-8 5 0,8-4 0,-8 10 0,8-10 0,-8 9 0,3-4 0,-4 5 0,-1 1 0,1 3 0,-4 2 0,-1 3 0,-3 1 0,3 2 0,-3-2 0,3 3 0,-3-4 0,0 1 0,0 5 0,-4 11 0,3 7 0,-7 11 0,2 5 0,1-4 0,-4 10 0,3-4 0,-4 6 0,4 0 0,1 1 0,5-8 0,0 6 0,0-11 0,0 4 0,0-6 0,0-5 0,0 4 0,0-13 0,0 6 0,4-7 0,0-1 0,3 0 0,-4-5 0,3-2 0,-5-1 0,2-3 0</inkml:trace>
  <inkml:trace contextRef="#ctx0" brushRef="#br0" timeOffset="-19580">8739 6562 24575,'3'5'0,"0"3"0,-3 5 0,0-2 0,0 0 0,0-1 0,0-3 0,0 3 0,0 14 0,0-14 0,0 14 0,0-18 0,0-2 0,0-1 0</inkml:trace>
  <inkml:trace contextRef="#ctx0" brushRef="#br0" timeOffset="-17785">8756 7822 24575,'-2'-3'0,"-6"0"0,-3 3 0,-4 0 0,-1 0 0,1 0 0,-1 0 0,5 0 0,-4 0 0,7 0 0,-6 0 0,6 0 0,-2 0 0,3 0 0,1 0 0,-1 3 0,0 4 0,4 4 0,-5 51 0,7-35 0,-3 35 0,4-50 0,0-2 0,0-3 0,0-1 0,0 1 0,0-1 0,3 0 0,0 1 0,4-4 0,-1 3 0,1-5 0,-1 2 0,1-3 0,-1 0 0,5 0 0,-4 0 0,4 0 0,-5-3 0,1-5 0,4 0 0,-3-7 0,3 7 0,-4-7 0,4 4 0,2-10 0,0-1 0,5-11 0,-7-2 0,9-7 0,-9 1 0,4 0 0,-5 6 0,0-5 0,-1 11 0,1-10 0,-1 10 0,-3-4 0,2 0 0,-7-2 0,8-6 0,-2-8 0,3-1 0,-3-8 0,3 7 0,-4-5 0,0 13 0,-1-6 0,-1 8 0,-3 11 0,4-2 0,-5 19 0,0-2 0,0 8 0,0 6 0,0 4 0,0 4 0,0 2 0,0 2 0,0 0 0,0 10 0,0 1 0,0 5 0,0 6 0,0-4 0,0 18 0,0 6 0,0 15 0,0 18 0,0 3-523,0 9 523,0-17 0,0 13 0,0-13 0,0 8 0,0-2 0,0-19 0,0-2 0,0-21 0,4-5 0,-3-13 0,6-5 0,-6-5 523,3-7-523,-1-3 0,-3-1 0,6 1 0,-3-3 0,1-2 0,-2-2 0</inkml:trace>
  <inkml:trace contextRef="#ctx0" brushRef="#br0" timeOffset="8519">2938 3490 24575,'0'0'0</inkml:trace>
  <inkml:trace contextRef="#ctx0" brushRef="#br0" timeOffset="8924">2938 3819 24575,'0'4'0,"0"0"0</inkml:trace>
  <inkml:trace contextRef="#ctx0" brushRef="#br0" timeOffset="9239">2938 4149 24575,'0'5'0,"0"-1"0</inkml:trace>
  <inkml:trace contextRef="#ctx0" brushRef="#br0" timeOffset="9467">2938 4588 24575,'0'0'0</inkml:trace>
  <inkml:trace contextRef="#ctx0" brushRef="#br0" timeOffset="9717">2938 5515 24575,'0'0'0</inkml:trace>
  <inkml:trace contextRef="#ctx0" brushRef="#br0" timeOffset="10422">2938 4966 24575,'0'0'0</inkml:trace>
  <inkml:trace contextRef="#ctx0" brushRef="#br0" timeOffset="11268">3021 6020 24575,'0'0'0</inkml:trace>
  <inkml:trace contextRef="#ctx0" brushRef="#br0" timeOffset="12467">8689 4655 24575,'0'0'0</inkml:trace>
  <inkml:trace contextRef="#ctx0" brushRef="#br0" timeOffset="12798">8689 5134 24575,'0'0'0</inkml:trace>
  <inkml:trace contextRef="#ctx0" brushRef="#br0" timeOffset="13088">8689 5184 24575,'0'0'0</inkml:trace>
  <inkml:trace contextRef="#ctx0" brushRef="#br0" timeOffset="13487">8689 5343 24575,'0'5'0,"0"-1"0</inkml:trace>
  <inkml:trace contextRef="#ctx0" brushRef="#br0" timeOffset="13786">8689 5832 24575,'0'0'0</inkml:trace>
  <inkml:trace contextRef="#ctx0" brushRef="#br0" timeOffset="14134">8689 6200 24575,'0'5'0,"0"-2"0</inkml:trace>
  <inkml:trace contextRef="#ctx0" brushRef="#br0" timeOffset="15390">3150 3364 24575,'0'0'0</inkml:trace>
  <inkml:trace contextRef="#ctx0" brushRef="#br0" timeOffset="15754">3533 3364 24575,'5'0'0,"-1"0"0</inkml:trace>
  <inkml:trace contextRef="#ctx0" brushRef="#br0" timeOffset="16102">3752 3364 24575,'0'0'0</inkml:trace>
  <inkml:trace contextRef="#ctx0" brushRef="#br0" timeOffset="16402">4064 3364 24575,'0'0'0</inkml:trace>
  <inkml:trace contextRef="#ctx0" brushRef="#br0" timeOffset="16669">4481 3364 24575,'0'0'0</inkml:trace>
  <inkml:trace contextRef="#ctx0" brushRef="#br0" timeOffset="16968">4948 3364 24575,'0'0'0</inkml:trace>
  <inkml:trace contextRef="#ctx0" brushRef="#br0" timeOffset="17830">8502 4510 24575,'5'0'0,"-1"0"0</inkml:trace>
  <inkml:trace contextRef="#ctx0" brushRef="#br0" timeOffset="18090">8160 4510 24575,'0'0'0</inkml:trace>
  <inkml:trace contextRef="#ctx0" brushRef="#br0" timeOffset="18357">8051 4510 24575,'-5'0'0,"1"0"0</inkml:trace>
  <inkml:trace contextRef="#ctx0" brushRef="#br0" timeOffset="18698">7569 4510 24575,'-4'0'0,"0"0"0</inkml:trace>
  <inkml:trace contextRef="#ctx0" brushRef="#br0" timeOffset="18956">7343 4510 24575,'-11'0'0,"1"0"0</inkml:trace>
  <inkml:trace contextRef="#ctx0" brushRef="#br0" timeOffset="19266">6819 4510 24575,'-5'0'0,"1"0"0</inkml:trace>
  <inkml:trace contextRef="#ctx0" brushRef="#br0" timeOffset="19532">6708 4510 24575,'-5'0'0,"1"0"0</inkml:trace>
  <inkml:trace contextRef="#ctx0" brushRef="#br0" timeOffset="19872">6032 4510 24575,'-5'0'0,"1"0"0</inkml:trace>
  <inkml:trace contextRef="#ctx0" brushRef="#br0" timeOffset="20253">5810 4510 24575,'-11'0'0,"1"0"0</inkml:trace>
  <inkml:trace contextRef="#ctx0" brushRef="#br0" timeOffset="20641">5463 4510 24575,'0'0'0</inkml:trace>
  <inkml:trace contextRef="#ctx0" brushRef="#br0" timeOffset="45662">7857 3781 24575,'0'5'0,"0"-2"0</inkml:trace>
  <inkml:trace contextRef="#ctx0" brushRef="#br0" timeOffset="48122">7880 6490 24575,'0'14'0,"0"1"0,0 6 0,0 7 0,0-5 0,0 6 0,0-8 0,0 7 0,0-5 0,0 5 0,0-12 0,0 4 0,0-14 0,0 4 0</inkml:trace>
  <inkml:trace contextRef="#ctx0" brushRef="#br0" timeOffset="49498">7879 7233 24575,'-4'-5'0,"-6"1"0,0 4 0,-10 0 0,4 0 0,1 0 0,-49 0 0,42 10 0,-41 1 0,51 11 0,-3-7 0,4 5 0,1 3 0,4 0 0,-5 5 0,10 1 0,-9 1 0,4 0 0,-7 5 0,-3 14 0,4-20 0,1 17 0,7-35 0,4 3 0,0-5 0,0 0 0,0 0 0,0 0 0,0-1 0,0 1 0,3-4 0,2-2 0,10-3 0,-5 0 0,10 0 0,-4 0 0,5 0 0,-5 0 0,4 0 0,-5-4 0,7-7 0,-1-1 0,0 1 0,0 2 0,-5 4 0,4-1 0,-4-3 0,5 8 0,-5-8 0,4 8 0,-10-7 0,10 2 0,-4-4 0,-1 0 0,5-5 0,-4 4 0,0-4 0,4 5 0,-10 1 0,4-1 0,-5 1 0,0 4 0,0-3 0,-4 7 0,-1-3 0</inkml:trace>
  <inkml:trace contextRef="#ctx0" brushRef="#br0" timeOffset="50573">7864 3829 24575,'0'0'0</inkml:trace>
  <inkml:trace contextRef="#ctx0" brushRef="#br0" timeOffset="50929">7864 3974 24575,'0'5'0,"0"-1"0</inkml:trace>
  <inkml:trace contextRef="#ctx0" brushRef="#br0" timeOffset="51171">7864 4111 24575,'0'0'0</inkml:trace>
  <inkml:trace contextRef="#ctx0" brushRef="#br0" timeOffset="51431">7864 4877 24575,'0'30'0,"0"-6"0</inkml:trace>
  <inkml:trace contextRef="#ctx0" brushRef="#br0" timeOffset="51647">7864 4931 24575,'0'0'0</inkml:trace>
  <inkml:trace contextRef="#ctx0" brushRef="#br0" timeOffset="51871">7864 5885 24575,'0'5'0,"0"-1"0</inkml:trace>
  <inkml:trace contextRef="#ctx0" brushRef="#br0" timeOffset="52273">7864 6147 24575,'0'0'0</inkml:trace>
  <inkml:trace contextRef="#ctx0" brushRef="#br0" timeOffset="53058">7597 3823 24575,'-5'-5'0,"1"1"0</inkml:trace>
  <inkml:trace contextRef="#ctx0" brushRef="#br0" timeOffset="53470">7209 3814 24575,'0'0'0</inkml:trace>
  <inkml:trace contextRef="#ctx0" brushRef="#br0" timeOffset="53746">6600 3814 24575,'-11'0'0,"1"0"0</inkml:trace>
  <inkml:trace contextRef="#ctx0" brushRef="#br0" timeOffset="54070">6318 3814 24575,'-12'0'0,"3"0"0</inkml:trace>
  <inkml:trace contextRef="#ctx0" brushRef="#br0" timeOffset="54362">5610 3814 24575,'0'0'0</inkml:trace>
  <inkml:trace contextRef="#ctx0" brushRef="#br0" timeOffset="54735">5317 3814 24575,'-4'0'0,"0"0"0</inkml:trace>
  <inkml:trace contextRef="#ctx0" brushRef="#br0" timeOffset="55024">5906 3814 24575,'0'0'0</inkml:trace>
  <inkml:trace contextRef="#ctx0" brushRef="#br0" timeOffset="55399">6122 3814 24575,'0'0'0</inkml:trace>
  <inkml:trace contextRef="#ctx0" brushRef="#br0" timeOffset="57143">2972 5273 24575,'5'0'0,"-2"0"0</inkml:trace>
  <inkml:trace contextRef="#ctx0" brushRef="#br0" timeOffset="57848">2981 5755 24575,'0'5'0,"0"-2"0</inkml:trace>
  <inkml:trace contextRef="#ctx0" brushRef="#br0" timeOffset="58552">2981 6305 24575,'0'0'0</inkml:trace>
  <inkml:trace contextRef="#ctx0" brushRef="#br0" timeOffset="60164">6195 4554 24575,'0'0'0</inkml:trace>
  <inkml:trace contextRef="#ctx0" brushRef="#br0" timeOffset="60560">6452 4554 24575,'5'0'0,"-1"0"0</inkml:trace>
  <inkml:trace contextRef="#ctx0" brushRef="#br0" timeOffset="62005">7866 5201 24575,'0'0'0</inkml:trace>
  <inkml:trace contextRef="#ctx0" brushRef="#br0" timeOffset="62353">7866 5382 24575,'0'0'0</inkml:trace>
  <inkml:trace contextRef="#ctx0" brushRef="#br0" timeOffset="62653">7866 5382 24575,'0'0'0</inkml:trace>
  <inkml:trace contextRef="#ctx0" brushRef="#br0" timeOffset="63066">7866 5488 24575,'0'4'0,"0"-1"0</inkml:trace>
  <inkml:trace contextRef="#ctx0" brushRef="#br0" timeOffset="64086">7892 5677 24575,'0'0'0</inkml:trace>
  <inkml:trace contextRef="#ctx0" brushRef="#br0" timeOffset="65738">7918 4720 24575,'0'0'0</inkml:trace>
  <inkml:trace contextRef="#ctx0" brushRef="#br0" timeOffset="66094">7918 4379 24575,'0'0'0</inkml:trace>
  <inkml:trace contextRef="#ctx0" brushRef="#br0" timeOffset="66556">7918 4261 24575,'0'0'0</inkml:trace>
  <inkml:trace contextRef="#ctx0" brushRef="#br0" timeOffset="67074">7918 4513 24575,'0'5'0,"0"-1"0</inkml:trace>
  <inkml:trace contextRef="#ctx0" brushRef="#br0" timeOffset="68956">6749 3818 24575,'0'0'0</inkml:trace>
  <inkml:trace contextRef="#ctx0" brushRef="#br0" timeOffset="69272">6899 3818 24575,'4'0'0,"-1"0"0</inkml:trace>
  <inkml:trace contextRef="#ctx0" brushRef="#br0" timeOffset="69571">7045 3818 24575,'0'0'0</inkml:trace>
  <inkml:trace contextRef="#ctx0" brushRef="#br0" timeOffset="69904">7045 3818 24575,'0'0'0</inkml:trace>
  <inkml:trace contextRef="#ctx0" brushRef="#br0" timeOffset="70221">7434 3818 24575,'0'0'0</inkml:trace>
  <inkml:trace contextRef="#ctx0" brushRef="#br0" timeOffset="71393">7163 4565 24575,'0'0'0</inkml:trace>
  <inkml:trace contextRef="#ctx0" brushRef="#br0" timeOffset="71782">7042 4565 24575,'-4'0'0,"0"0"0</inkml:trace>
  <inkml:trace contextRef="#ctx0" brushRef="#br0" timeOffset="-49526">4810 690 24575,'0'-28'0,"0"-7"0,5 10 0,9-14 0,4 13 0,9-13 0,-3 14 0,9-8 0,-6 1 0,4 5 0,4-14 0,-9 14 0,10-14 0,0 4 0,0 1 0,-4-8 0,32-21 0,-53 49 0,-2 6 0,1 0 0,0 0 0,0 1 0,0 3 0,-1-3 0,1 4 0,-5-4 0,3 4 0,-7 5 0,2 5 0,-3 4 0,0 0 0,0 7 0,0-4 0,6 9 0,0-3 0,6 5 0,-2-6 0,2 5 0,-1-4 0,0 5 0,0-6 0,0 5 0,-1-11 0,2 11 0,-1-5 0,5 7 0,2-1 0,6 0 0,-1 1 0,1-6 0,-7-2 0,5 1 0,-11-6 0,5 5 0,-6-7 0,-1-3 0,1-2 0,0-4 0,0 5 0,-1-4 0,0 3 0,-4 0 0,3-3 0,-3 8 0,5-8 0,-2 6 0,-3-2 0,3 0 0,-3 2 0,4-2 0,0 0 0,-5 3 0,0-3 0,0 0 0,-3 3 0,8-7 0,-9 6 0,8-2 0,-7 4 0,3-1 0,0 1 0,-3-8 0,3 2 0,-4-7 0</inkml:trace>
  <inkml:trace contextRef="#ctx0" brushRef="#br0" timeOffset="-12033">16748 6676 24575,'4'8'0,"-1"0"0,-3 20 0,0-5 0,0 10 0,0-5 0,0 5 0,0-4 0,0 10 0,0-4 0,0 6 0,0-6 0,0 12 0,0-16 0,0 9 0,0-13 0,0-5 0,0-8 0,0-7 0</inkml:trace>
  <inkml:trace contextRef="#ctx0" brushRef="#br0" timeOffset="-10438">16350 7400 24575,'0'6'0,"0"0"0,0 24 0,0-1 0,0 13 0,0 15 0,0-5 0,0 15 0,0-9 0,0-1 0,0 1 0,0 9 0,0-21 0,0 16 0,0 0 0,0-22 0,0 55 0,0-79 0,0-1 0,3 0 0,1-3 0,3-2 0,-1-3 0,1-1 0,-1-2 0,1-1 0,-1-3 0,1 0 0,3 0 0,-2 0 0,3-7 0,1-7 0,-3-8 0,8-5 0,-2-6 0,4-2 0,1 0 0,0-5 0,-3 16 0,-2-8 0,0 15 0,-6-3 0,2 4 0,-4 4 0,1-2 0,-1 2 0,0 1 0,-2-4 0,-3 8 0,2-8 0,-3 7 0,2-2 0,-3 4 0,0-1 0,0 1 0,2 3 0,2 1 0,6 5 0,7-2 0,4 2 0,13 2 0,1-4 0,0 4 0,4-5 0,-4 0 0,0 0 0,-2 0 0,-11 0 0,-5 0 0,-3 0 0,-6 0 0,2 0 0,-6 0 0,-1 0 0</inkml:trace>
</inkml:ink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Gallon</dc:creator>
  <cp:keywords/>
  <dc:description/>
  <cp:lastModifiedBy>Lex Gallon</cp:lastModifiedBy>
  <cp:revision>2</cp:revision>
  <dcterms:created xsi:type="dcterms:W3CDTF">2020-03-12T23:26:00Z</dcterms:created>
  <dcterms:modified xsi:type="dcterms:W3CDTF">2020-03-13T00:32:00Z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